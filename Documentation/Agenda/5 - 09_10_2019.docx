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C3BCB" w:rsidR="00930657" w:rsidP="00A97388" w:rsidRDefault="0094394A" w14:paraId="37FC63AB" w14:textId="79E8BB19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:rsidRPr="0094394A" w:rsidR="00E523C3" w:rsidP="00930657" w:rsidRDefault="005C1FD0" w14:paraId="5514C92E" w14:textId="4BC9E62B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Pr="0094394A" w:rsidR="008E3B0A" w:rsidTr="519E4297" w14:paraId="769718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6963CA" w14:textId="0E44854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6F25F03C" w14:textId="22CE91E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Pr="0094394A" w:rsidR="008E3B0A" w:rsidTr="519E4297" w14:paraId="6237818E" w14:textId="7777777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1D83DC2F" w14:textId="6EA26B6E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 w:rsidR="0083224F"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519E4297" w:rsidRDefault="6E552A3A" w14:paraId="66A2C8F8" w14:textId="4A479FB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1"/>
                <w:bCs w:val="1"/>
                <w:sz w:val="20"/>
                <w:szCs w:val="20"/>
                <w:lang w:val="en-GB"/>
              </w:rPr>
            </w:pPr>
            <w:r w:rsidRPr="519E4297" w:rsidR="50C5850D">
              <w:rPr>
                <w:rFonts w:ascii="Calibri" w:hAnsi="Calibri"/>
                <w:b w:val="1"/>
                <w:bCs w:val="1"/>
                <w:sz w:val="20"/>
                <w:szCs w:val="20"/>
                <w:lang w:val="en-GB"/>
              </w:rPr>
              <w:t>23</w:t>
            </w:r>
            <w:r w:rsidRPr="519E4297" w:rsidR="1EC2E27B">
              <w:rPr>
                <w:rFonts w:ascii="Calibri" w:hAnsi="Calibri"/>
                <w:b w:val="1"/>
                <w:bCs w:val="1"/>
                <w:sz w:val="20"/>
                <w:szCs w:val="20"/>
                <w:lang w:val="en-GB"/>
              </w:rPr>
              <w:t>/10/2019</w:t>
            </w:r>
          </w:p>
        </w:tc>
      </w:tr>
      <w:tr w:rsidRPr="0094394A" w:rsidR="008E3B0A" w:rsidTr="519E4297" w14:paraId="668C630A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0671FEBA" w14:textId="3AC22033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5E45ECC0" w14:textId="445A26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Pr="0094394A" w:rsidR="00E953C6" w:rsidTr="519E4297" w14:paraId="0DB42362" w14:textId="7777777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E953C6" w:rsidR="00E953C6" w:rsidP="00E953C6" w:rsidRDefault="00E953C6" w14:paraId="4FB13C2E" w14:textId="2E56CE0F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E953C6" w:rsidP="00E953C6" w:rsidRDefault="00E953C6" w14:paraId="5D5E8228" w14:textId="5FD11E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Pr="0094394A" w:rsidR="008E3B0A" w:rsidTr="519E4297" w14:paraId="722F9D76" w14:textId="77777777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94394A" w:rsidR="008E3B0A" w:rsidP="00E953C6" w:rsidRDefault="008E3B0A" w14:paraId="32C0562B" w14:textId="15EDC0D2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2" w:type="dxa"/>
            <w:tcMar/>
          </w:tcPr>
          <w:p w:rsidRPr="00156F4A" w:rsidR="008E3B0A" w:rsidP="00E953C6" w:rsidRDefault="008E3B0A" w14:paraId="19DBF3B1" w14:textId="3423F6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:rsidRPr="00156F4A" w:rsidR="008E3B0A" w:rsidP="00E953C6" w:rsidRDefault="008E3B0A" w14:paraId="262093E3" w14:textId="62AFB3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:rsidRPr="00156F4A" w:rsidR="008E3B0A" w:rsidP="00E953C6" w:rsidRDefault="008E3B0A" w14:paraId="4AD622FD" w14:textId="1BC92F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:rsidRPr="00D45A4D" w:rsidR="008E3B0A" w:rsidP="00E953C6" w:rsidRDefault="008E3B0A" w14:paraId="14090E3E" w14:textId="10350D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</w:t>
            </w:r>
            <w:proofErr w:type="spellStart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>Bao</w:t>
            </w:r>
            <w:proofErr w:type="spellEnd"/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 Quoc               </w:t>
            </w:r>
          </w:p>
          <w:p w:rsidRPr="00D45A4D" w:rsidR="008E3B0A" w:rsidP="00E953C6" w:rsidRDefault="008E3B0A" w14:paraId="3A741B31" w14:textId="5E4761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:rsidRPr="00156F4A" w:rsidR="008E3B0A" w:rsidP="00E953C6" w:rsidRDefault="008E3B0A" w14:paraId="0B16A088" w14:textId="3B9E1FE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 w:rsidR="005C1FD0"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:rsidR="00E953C6" w:rsidP="00E953C6" w:rsidRDefault="00E953C6" w14:paraId="1083D014" w14:textId="0066775D">
      <w:pPr>
        <w:pStyle w:val="Heading5"/>
        <w:rPr>
          <w:b/>
          <w:bCs/>
        </w:rPr>
      </w:pPr>
      <w:bookmarkStart w:name="_Toc19023314" w:id="0"/>
      <w:bookmarkStart w:name="_Hlk19452700" w:id="1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Pr="00A544E4" w:rsidR="00E953C6" w:rsidTr="519E4297" w14:paraId="60A73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Pr="00A544E4" w:rsidR="00E953C6" w:rsidP="007E5965" w:rsidRDefault="00E953C6" w14:paraId="2BD245AA" w14:textId="453BA6EA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name="_Toc19023312" w:id="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Pr="00A544E4" w:rsidR="00E953C6" w:rsidP="007E5965" w:rsidRDefault="00E953C6" w14:paraId="3CC75FA7" w14:textId="351A4BF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Pr="00A544E4" w:rsidR="00E953C6" w:rsidP="007E5965" w:rsidRDefault="00E953C6" w14:paraId="47AD5BCA" w14:textId="6014320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 w:rsidR="0072235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Pr="00A544E4" w:rsidR="00E953C6" w:rsidTr="519E4297" w14:paraId="1C8FE1FE" w14:textId="7777777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Pr="00A544E4" w:rsidR="00E953C6" w:rsidP="519E4297" w:rsidRDefault="004B4CE3" w14:paraId="09180D36" w14:textId="257EA4A3">
            <w:pPr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</w:pPr>
            <w:r w:rsidRPr="519E4297" w:rsidR="004B4CE3"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  <w:t xml:space="preserve">Discuss </w:t>
            </w:r>
            <w:r w:rsidRPr="519E4297" w:rsidR="39729300"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  <w:t>plan iteration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Pr="00A544E4" w:rsidR="00E953C6" w:rsidP="00E953C6" w:rsidRDefault="00D45A4D" w14:paraId="112BA0FF" w14:textId="32BA5223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Alex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Georgiev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Pr="00A544E4" w:rsidR="00E953C6" w:rsidP="007E5965" w:rsidRDefault="00D45A4D" w14:paraId="51CC1008" w14:textId="43501266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 </w:t>
            </w:r>
          </w:p>
        </w:tc>
      </w:tr>
      <w:tr w:rsidRPr="00A544E4" w:rsidR="00E953C6" w:rsidTr="519E4297" w14:paraId="2A6E6BA7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Pr="00A544E4" w:rsidR="00E953C6" w:rsidP="519E4297" w:rsidRDefault="004B4CE3" w14:paraId="642251B6" w14:textId="71F6423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</w:pPr>
            <w:r w:rsidRPr="519E4297" w:rsidR="52F2CFD4">
              <w:rPr>
                <w:rFonts w:cs="Microsoft Sans Serif" w:cstheme="minorAscii"/>
                <w:b w:val="0"/>
                <w:bCs w:val="0"/>
                <w:sz w:val="20"/>
                <w:szCs w:val="20"/>
                <w:lang w:val="en-GB"/>
              </w:rPr>
              <w:t>Progress in iteration 1</w:t>
            </w:r>
            <w:bookmarkStart w:name="_GoBack" w:id="3"/>
            <w:bookmarkEnd w:id="3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Pr="00A544E4" w:rsidR="00E953C6" w:rsidP="00E953C6" w:rsidRDefault="00D45A4D" w14:paraId="13A599B2" w14:textId="5C010536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Whole team</w:t>
            </w:r>
            <w:r w:rsidR="004B4CE3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Pr="00A544E4" w:rsidR="00E953C6" w:rsidP="007E5965" w:rsidRDefault="00D45A4D" w14:paraId="53060EB1" w14:textId="0D7CC9F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  <w:r w:rsidR="00E953C6">
              <w:rPr>
                <w:rFonts w:cstheme="minorHAnsi"/>
                <w:sz w:val="20"/>
                <w:szCs w:val="20"/>
                <w:lang w:val="en-GB"/>
              </w:rPr>
              <w:t xml:space="preserve"> mins</w:t>
            </w:r>
          </w:p>
        </w:tc>
      </w:tr>
      <w:tr w:rsidRPr="00A544E4" w:rsidR="005C1FD0" w:rsidTr="519E4297" w14:paraId="610A80F0" w14:textId="7777777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Mar/>
            <w:vAlign w:val="center"/>
          </w:tcPr>
          <w:p w:rsidR="005C1FD0" w:rsidP="007E5965" w:rsidRDefault="00722359" w14:paraId="518B0315" w14:textId="39C94843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  <w:r w:rsidR="005C1FD0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40" w:type="dxa"/>
            <w:tcMar/>
            <w:vAlign w:val="center"/>
          </w:tcPr>
          <w:p w:rsidR="005C1FD0" w:rsidP="00E953C6" w:rsidRDefault="00722359" w14:paraId="5D021950" w14:textId="78BCC228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Whole 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9" w:type="dxa"/>
            <w:tcMar/>
            <w:vAlign w:val="center"/>
          </w:tcPr>
          <w:p w:rsidR="005C1FD0" w:rsidP="007E5965" w:rsidRDefault="005C1FD0" w14:paraId="3492065A" w14:textId="39818C05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1"/>
      <w:bookmarkEnd w:id="2"/>
    </w:tbl>
    <w:p w:rsidR="00A97388" w:rsidP="00D1792E" w:rsidRDefault="00A97388" w14:paraId="0A582200" w14:textId="77777777">
      <w:pPr>
        <w:pStyle w:val="Heading2"/>
        <w:spacing w:before="500"/>
      </w:pPr>
    </w:p>
    <w:sectPr w:rsidR="00A97388" w:rsidSect="00CB27A1">
      <w:headerReference w:type="default" r:id="rId8"/>
      <w:pgSz w:w="12240" w:h="15840" w:orient="portrait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6F" w:rsidP="00A91D75" w:rsidRDefault="004C376F" w14:paraId="3B5F7E5C" w14:textId="77777777">
      <w:r>
        <w:separator/>
      </w:r>
    </w:p>
  </w:endnote>
  <w:endnote w:type="continuationSeparator" w:id="0">
    <w:p w:rsidR="004C376F" w:rsidP="00A91D75" w:rsidRDefault="004C376F" w14:paraId="07E1F8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6F" w:rsidP="00A91D75" w:rsidRDefault="004C376F" w14:paraId="4A3C113A" w14:textId="77777777">
      <w:r>
        <w:separator/>
      </w:r>
    </w:p>
  </w:footnote>
  <w:footnote w:type="continuationSeparator" w:id="0">
    <w:p w:rsidR="004C376F" w:rsidP="00A91D75" w:rsidRDefault="004C376F" w14:paraId="76464B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:rsidTr="00A7217A" w14:paraId="216547ED" w14:textId="77777777">
      <w:trPr>
        <w:trHeight w:val="1060"/>
      </w:trPr>
      <w:tc>
        <w:tcPr>
          <w:tcW w:w="5861" w:type="dxa"/>
        </w:tcPr>
        <w:p w:rsidR="005F16C7" w:rsidP="00A7217A" w:rsidRDefault="005F16C7" w14:paraId="42B9318B" w14:textId="77777777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line id="Straight Connector 17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traight line" o:spid="_x0000_s1026" strokecolor="#262140 [3213]" strokeweight="4.5pt" from="0,0" to="113.55pt,0" w14:anchorId="77EB44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:rsidR="005F16C7" w:rsidP="00A7217A" w:rsidRDefault="005F16C7" w14:paraId="55AE7903" w14:textId="77777777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D476F7" w:rsidR="005F16C7" w:rsidP="00D476F7" w:rsidRDefault="005F16C7" w14:paraId="085E3BDB" w14:textId="7777777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023DAEDC">
                    <v:stroke joinstyle="miter"/>
                    <v:path gradientshapeok="t" o:connecttype="rect"/>
                  </v:shapetype>
                  <v:shape id="Text Box 20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>
                    <v:textbox inset="0,0,0,0">
                      <w:txbxContent>
                        <w:p w:rsidRPr="00D476F7" w:rsidR="005F16C7" w:rsidP="00D476F7" w:rsidRDefault="005F16C7" w14:paraId="085E3BDB" w14:textId="7777777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8759A8" w:rsidR="005F16C7" w:rsidP="008759A8" w:rsidRDefault="005F16C7" w14:paraId="65E3834D" w14:textId="77777777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 id="Rectangle: Single Corner Snipped 15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colored rectangle" coordsize="1191260,398780" o:spid="_x0000_s1027" fillcolor="#3a3363 [3215]" stroked="f" o:spt="100" adj="-11796480,,5400" path="m,l991870,r199390,199390l1191260,398780,,39878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w14:anchorId="607D11C7">
                    <v:stroke joinstyle="miter"/>
                    <v:formulas/>
                    <v:path textboxrect="0,0,1191260,398780" arrowok="t" o:connecttype="custom" o:connectlocs="0,0;991870,0;1191260,199390;1191260,398780;0,398780;0,0" o:connectangles="0,0,0,0,0,0"/>
                    <v:textbox>
                      <w:txbxContent>
                        <w:p w:rsidRPr="008759A8" w:rsidR="005F16C7" w:rsidP="008759A8" w:rsidRDefault="005F16C7" w14:paraId="65E3834D" w14:textId="77777777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hint="default" w:ascii="Cambria" w:hAnsi="Cambria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hint="default" w:ascii="Cambria" w:hAnsi="Cambria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hint="default" w:ascii="Cambria" w:hAnsi="Cambria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hint="default" w:ascii="Cambria" w:hAnsi="Cambria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hint="default" w:ascii="Cambria" w:hAnsi="Cambria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hint="default" w:ascii="Wingdings" w:hAnsi="Wingdings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hint="default" w:ascii="Symbol" w:hAnsi="Symbol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hint="default" w:ascii="Courier New" w:hAnsi="Courier New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hint="default" w:ascii="Wingdings" w:hAnsi="Wingdings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hint="default" w:ascii="Wingdings" w:hAnsi="Wingdings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hint="default" w:ascii="Wingdings" w:hAnsi="Wingdings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hint="default" w:ascii="Cambria" w:hAnsi="Cambria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hint="default" w:ascii="Cambria" w:hAnsi="Cambria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hint="default" w:ascii="Cambria" w:hAnsi="Cambria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hint="default" w:ascii="Cambria" w:hAnsi="Cambria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hint="default" w:ascii="Cambria" w:hAnsi="Cambria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hint="default" w:ascii="Wingdings" w:hAnsi="Wingdings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hint="default" w:ascii="Symbol" w:hAnsi="Symbol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hint="default" w:ascii="Courier New" w:hAnsi="Courier New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hint="default" w:ascii="Wingdings" w:hAnsi="Wingdings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C4046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5466A"/>
    <w:rsid w:val="002549A3"/>
    <w:rsid w:val="00284B67"/>
    <w:rsid w:val="00342438"/>
    <w:rsid w:val="00375A6C"/>
    <w:rsid w:val="003C3BCB"/>
    <w:rsid w:val="003F429C"/>
    <w:rsid w:val="004327C3"/>
    <w:rsid w:val="00444677"/>
    <w:rsid w:val="004B4CE3"/>
    <w:rsid w:val="004C376F"/>
    <w:rsid w:val="0052670B"/>
    <w:rsid w:val="00577305"/>
    <w:rsid w:val="005C1FD0"/>
    <w:rsid w:val="005C2E0B"/>
    <w:rsid w:val="005C5972"/>
    <w:rsid w:val="005F16C7"/>
    <w:rsid w:val="005F775E"/>
    <w:rsid w:val="006407D0"/>
    <w:rsid w:val="006458AA"/>
    <w:rsid w:val="00653611"/>
    <w:rsid w:val="006A01B4"/>
    <w:rsid w:val="00722359"/>
    <w:rsid w:val="00760843"/>
    <w:rsid w:val="00782C42"/>
    <w:rsid w:val="007A454B"/>
    <w:rsid w:val="007A6D89"/>
    <w:rsid w:val="007B0DFA"/>
    <w:rsid w:val="007E5E59"/>
    <w:rsid w:val="007E65D3"/>
    <w:rsid w:val="00802377"/>
    <w:rsid w:val="00823D33"/>
    <w:rsid w:val="0083224F"/>
    <w:rsid w:val="008759A8"/>
    <w:rsid w:val="008B46AB"/>
    <w:rsid w:val="008C30F7"/>
    <w:rsid w:val="008E3B0A"/>
    <w:rsid w:val="008E4AD4"/>
    <w:rsid w:val="008E707B"/>
    <w:rsid w:val="00901E0D"/>
    <w:rsid w:val="009210A6"/>
    <w:rsid w:val="00924378"/>
    <w:rsid w:val="00930657"/>
    <w:rsid w:val="0094394A"/>
    <w:rsid w:val="00944D7A"/>
    <w:rsid w:val="009A0F76"/>
    <w:rsid w:val="00A03BCD"/>
    <w:rsid w:val="00A1740A"/>
    <w:rsid w:val="00A544E4"/>
    <w:rsid w:val="00A7217A"/>
    <w:rsid w:val="00A86068"/>
    <w:rsid w:val="00A91D75"/>
    <w:rsid w:val="00A97388"/>
    <w:rsid w:val="00AC343A"/>
    <w:rsid w:val="00B04389"/>
    <w:rsid w:val="00B464FD"/>
    <w:rsid w:val="00B617A7"/>
    <w:rsid w:val="00BB1098"/>
    <w:rsid w:val="00C50FEA"/>
    <w:rsid w:val="00C6323A"/>
    <w:rsid w:val="00C814A7"/>
    <w:rsid w:val="00C87193"/>
    <w:rsid w:val="00CB27A1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70DC"/>
    <w:rsid w:val="00E36B4E"/>
    <w:rsid w:val="00E523C3"/>
    <w:rsid w:val="00E5388E"/>
    <w:rsid w:val="00E6016B"/>
    <w:rsid w:val="00E94B95"/>
    <w:rsid w:val="00E953C6"/>
    <w:rsid w:val="00EB6D62"/>
    <w:rsid w:val="00ED6905"/>
    <w:rsid w:val="00EF64C7"/>
    <w:rsid w:val="00F808B8"/>
    <w:rsid w:val="00F91FA4"/>
    <w:rsid w:val="00FE0D74"/>
    <w:rsid w:val="00FE3D2C"/>
    <w:rsid w:val="1EC2E27B"/>
    <w:rsid w:val="326120E6"/>
    <w:rsid w:val="39729300"/>
    <w:rsid w:val="50C5850D"/>
    <w:rsid w:val="519E4297"/>
    <w:rsid w:val="52F2CFD4"/>
    <w:rsid w:val="5C714AE0"/>
    <w:rsid w:val="60BAE963"/>
    <w:rsid w:val="6E55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6" w:semiHidden="1" w:unhideWhenUsed="1" w:qFormat="1"/>
    <w:lsdException w:name="heading 4" w:uiPriority="7" w:semiHidden="1" w:unhideWhenUsed="1" w:qFormat="1"/>
    <w:lsdException w:name="heading 5" w:uiPriority="7" w:semiHidden="1" w:unhideWhenUsed="1" w:qFormat="1"/>
    <w:lsdException w:name="heading 6" w:uiPriority="7" w:semiHidden="1" w:unhideWhenUsed="1" w:qFormat="1"/>
    <w:lsdException w:name="heading 7" w:uiPriority="7" w:semiHidden="1" w:unhideWhenUsed="1" w:qFormat="1"/>
    <w:lsdException w:name="heading 8" w:uiPriority="7" w:semiHidden="1" w:unhideWhenUsed="1" w:qFormat="1"/>
    <w:lsdException w:name="heading 9" w:uiPriority="7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1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hAnsiTheme="majorHAnsi" w:eastAsiaTheme="majorEastAsia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ECBD17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Page" w:customStyle="1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7"/>
    <w:rPr>
      <w:rFonts w:asciiTheme="majorHAnsi" w:hAnsiTheme="majorHAnsi" w:eastAsiaTheme="majorEastAsia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hAnchor="text" w:vAnchor="text" w:x="-19" w:y="9067"/>
      <w:spacing w:line="240" w:lineRule="auto"/>
    </w:pPr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TitleChar" w:customStyle="1">
    <w:name w:val="Title Char"/>
    <w:basedOn w:val="DefaultParagraphFont"/>
    <w:link w:val="Title"/>
    <w:uiPriority w:val="1"/>
    <w:rsid w:val="001E59F3"/>
    <w:rPr>
      <w:rFonts w:asciiTheme="majorHAnsi" w:hAnsiTheme="majorHAnsi" w:eastAsiaTheme="majorEastAsia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styleId="ContactInfo" w:customStyle="1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styleId="Heading1Char" w:customStyle="1">
    <w:name w:val="Heading 1 Char"/>
    <w:basedOn w:val="DefaultParagraphFont"/>
    <w:link w:val="Heading1"/>
    <w:uiPriority w:val="7"/>
    <w:rsid w:val="00D55CBC"/>
    <w:rPr>
      <w:rFonts w:asciiTheme="majorHAnsi" w:hAnsiTheme="majorHAnsi" w:eastAsiaTheme="majorEastAsia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styleId="Heading2Char" w:customStyle="1">
    <w:name w:val="Heading 2 Char"/>
    <w:basedOn w:val="DefaultParagraphFont"/>
    <w:link w:val="Heading2"/>
    <w:uiPriority w:val="7"/>
    <w:rPr>
      <w:rFonts w:asciiTheme="majorHAnsi" w:hAnsiTheme="majorHAnsi" w:eastAsiaTheme="majorEastAsia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styleId="QuoteChar" w:customStyle="1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styleId="SignatureChar" w:customStyle="1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styleId="FinancialTable" w:customStyle="1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color="262140" w:themeColor="text1" w:sz="8" w:space="0"/>
        <w:left w:val="single" w:color="262140" w:themeColor="text1" w:sz="8" w:space="0"/>
        <w:bottom w:val="single" w:color="262140" w:themeColor="text1" w:sz="24" w:space="0"/>
        <w:right w:val="single" w:color="262140" w:themeColor="text1" w:sz="8" w:space="0"/>
        <w:insideH w:val="single" w:color="262140" w:themeColor="text1" w:sz="8" w:space="0"/>
        <w:insideV w:val="single" w:color="262140" w:themeColor="text1" w:sz="8" w:space="0"/>
      </w:tblBorders>
      <w:tblCellMar>
        <w:left w:w="72" w:type="dxa"/>
        <w:right w:w="360" w:type="dxa"/>
      </w:tblCellMar>
    </w:tblPr>
    <w:tblStylePr w:type="firstRow">
      <w:pPr>
        <w:wordWrap/>
        <w:spacing w:before="40" w:beforeLines="0" w:beforeAutospacing="0" w:after="40" w:afterLines="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color="262140" w:themeColor="text1" w:sz="8" w:space="0"/>
        <w:bottom w:val="single" w:color="26214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2140" w:themeColor="text1" w:sz="8" w:space="0"/>
          <w:left w:val="nil"/>
          <w:bottom w:val="single" w:color="26214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styleId="Organization" w:customStyle="1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color="ECBD17" w:themeColor="accent1" w:themeShade="BF" w:sz="4" w:space="10"/>
        <w:bottom w:val="single" w:color="ECBD17" w:themeColor="accent1" w:themeShade="BF" w:sz="4" w:space="10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styleId="Emphasis2" w:customStyle="1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styleId="Emphasis2Char" w:customStyle="1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7EB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7EB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styleId="normaltextrun" w:customStyle="1">
    <w:name w:val="normaltextrun"/>
    <w:basedOn w:val="DefaultParagraphFont"/>
    <w:rsid w:val="000C4046"/>
  </w:style>
  <w:style w:type="character" w:styleId="eop" w:customStyle="1">
    <w:name w:val="eop"/>
    <w:basedOn w:val="DefaultParagraphFont"/>
    <w:rsid w:val="000C4046"/>
  </w:style>
  <w:style w:type="character" w:styleId="spellingerror" w:customStyle="1">
    <w:name w:val="spellingerror"/>
    <w:basedOn w:val="DefaultParagraphFont"/>
    <w:rsid w:val="000C4046"/>
  </w:style>
  <w:style w:type="paragraph" w:styleId="paragraph" w:customStyle="1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hAnsi="Times New Roman" w:eastAsia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styleId="Heading4Char" w:customStyle="1">
    <w:name w:val="Heading 4 Char"/>
    <w:basedOn w:val="DefaultParagraphFont"/>
    <w:link w:val="Heading4"/>
    <w:uiPriority w:val="7"/>
    <w:rsid w:val="00901E0D"/>
    <w:rPr>
      <w:rFonts w:asciiTheme="majorHAnsi" w:hAnsiTheme="majorHAnsi" w:eastAsiaTheme="majorEastAsia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color="F7E5A4" w:themeColor="accent3" w:themeTint="99" w:sz="4" w:space="0"/>
        <w:left w:val="single" w:color="F7E5A4" w:themeColor="accent3" w:themeTint="99" w:sz="4" w:space="0"/>
        <w:bottom w:val="single" w:color="F7E5A4" w:themeColor="accent3" w:themeTint="99" w:sz="4" w:space="0"/>
        <w:right w:val="single" w:color="F7E5A4" w:themeColor="accent3" w:themeTint="99" w:sz="4" w:space="0"/>
        <w:insideH w:val="single" w:color="F7E5A4" w:themeColor="accent3" w:themeTint="99" w:sz="4" w:space="0"/>
        <w:insideV w:val="single" w:color="F7E5A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D569" w:themeColor="accent3" w:sz="4" w:space="0"/>
          <w:left w:val="single" w:color="F3D569" w:themeColor="accent3" w:sz="4" w:space="0"/>
          <w:bottom w:val="single" w:color="F3D569" w:themeColor="accent3" w:sz="4" w:space="0"/>
          <w:right w:val="single" w:color="F3D569" w:themeColor="accent3" w:sz="4" w:space="0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color="F3D56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styleId="Heading5Char" w:customStyle="1">
    <w:name w:val="Heading 5 Char"/>
    <w:basedOn w:val="DefaultParagraphFont"/>
    <w:link w:val="Heading5"/>
    <w:uiPriority w:val="7"/>
    <w:rsid w:val="00147916"/>
    <w:rPr>
      <w:rFonts w:asciiTheme="majorHAnsi" w:hAnsiTheme="majorHAnsi" w:eastAsiaTheme="majorEastAsia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1" w:themeTint="66" w:sz="4" w:space="0"/>
        <w:left w:val="single" w:color="FAEEC2" w:themeColor="accent1" w:themeTint="66" w:sz="4" w:space="0"/>
        <w:bottom w:val="single" w:color="FAEEC2" w:themeColor="accent1" w:themeTint="66" w:sz="4" w:space="0"/>
        <w:right w:val="single" w:color="FAEEC2" w:themeColor="accent1" w:themeTint="66" w:sz="4" w:space="0"/>
        <w:insideH w:val="single" w:color="FAEEC2" w:themeColor="accent1" w:themeTint="66" w:sz="4" w:space="0"/>
        <w:insideV w:val="single" w:color="FAEEC2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2" w:space="0"/>
        <w:bottom w:val="single" w:color="F7E5A4" w:themeColor="accent1" w:themeTint="99" w:sz="2" w:space="0"/>
        <w:insideH w:val="single" w:color="F7E5A4" w:themeColor="accent1" w:themeTint="99" w:sz="2" w:space="0"/>
        <w:insideV w:val="single" w:color="F7E5A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E5A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E5A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color="FAEEC2" w:themeColor="accent3" w:themeTint="66" w:sz="4" w:space="0"/>
        <w:left w:val="single" w:color="FAEEC2" w:themeColor="accent3" w:themeTint="66" w:sz="4" w:space="0"/>
        <w:bottom w:val="single" w:color="FAEEC2" w:themeColor="accent3" w:themeTint="66" w:sz="4" w:space="0"/>
        <w:right w:val="single" w:color="FAEEC2" w:themeColor="accent3" w:themeTint="66" w:sz="4" w:space="0"/>
        <w:insideH w:val="single" w:color="FAEEC2" w:themeColor="accent3" w:themeTint="66" w:sz="4" w:space="0"/>
        <w:insideV w:val="single" w:color="FAEEC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7E5A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E5A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color="F7E5A4" w:themeColor="accent1" w:themeTint="99" w:sz="4" w:space="0"/>
        <w:bottom w:val="single" w:color="F7E5A4" w:themeColor="accent1" w:themeTint="99" w:sz="4" w:space="0"/>
        <w:insideH w:val="single" w:color="F7E5A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color="F3D569" w:themeColor="accent1" w:sz="8" w:space="0"/>
        <w:left w:val="single" w:color="F3D569" w:themeColor="accent1" w:sz="8" w:space="0"/>
        <w:bottom w:val="single" w:color="F3D569" w:themeColor="accent1" w:sz="8" w:space="0"/>
        <w:right w:val="single" w:color="F3D569" w:themeColor="accent1" w:sz="8" w:space="0"/>
        <w:insideH w:val="single" w:color="F3D569" w:themeColor="accent1" w:sz="8" w:space="0"/>
        <w:insideV w:val="single" w:color="F3D5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1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D569" w:themeColor="accent1" w:sz="6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H w:val="nil"/>
          <w:insideV w:val="single" w:color="F3D56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</w:tcPr>
    </w:tblStylePr>
    <w:tblStylePr w:type="band1Vert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color="F3D569" w:themeColor="accent1" w:sz="8" w:space="0"/>
          <w:left w:val="single" w:color="F3D569" w:themeColor="accent1" w:sz="8" w:space="0"/>
          <w:bottom w:val="single" w:color="F3D569" w:themeColor="accent1" w:sz="8" w:space="0"/>
          <w:right w:val="single" w:color="F3D569" w:themeColor="accent1" w:sz="8" w:space="0"/>
          <w:insideV w:val="single" w:color="F3D569" w:themeColor="accen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C:\Users\Rozalina\AppData\Roaming\Microsoft\Templates\Annual report (Red and Black design).dotx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Rozalina</dc:creator>
  <keywords/>
  <lastModifiedBy>Bemmel,Sander J.A. van</lastModifiedBy>
  <revision>3</revision>
  <dcterms:created xsi:type="dcterms:W3CDTF">2019-10-07T08:45:00.0000000Z</dcterms:created>
  <dcterms:modified xsi:type="dcterms:W3CDTF">2019-10-20T17:20:26.5751525Z</dcterms:modified>
  <contentStatus/>
  <version/>
</coreProperties>
</file>