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04D67" w:rsidP="00904D67" w:rsidRDefault="00904D67" w14:paraId="3E1ED23B" w14:textId="77777777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904D67" w:rsidP="00904D67" w:rsidRDefault="00904D67" w14:paraId="3F740098" w14:textId="7777777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5282" w:type="dxa"/>
        <w:tblLayout w:type="fixed"/>
        <w:tblLook w:val="06A0" w:firstRow="1" w:lastRow="0" w:firstColumn="1" w:lastColumn="0" w:noHBand="1" w:noVBand="1"/>
      </w:tblPr>
      <w:tblGrid>
        <w:gridCol w:w="2492"/>
        <w:gridCol w:w="2790"/>
      </w:tblGrid>
      <w:tr w:rsidRPr="0094394A" w:rsidR="00904D67" w:rsidTr="48A2094E" w14:paraId="7C9C12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904D67" w:rsidP="00FD713D" w:rsidRDefault="00904D67" w14:paraId="604794EB" w14:textId="77777777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156F4A" w:rsidR="00904D67" w:rsidP="00FD713D" w:rsidRDefault="00904D67" w14:paraId="3528E313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904D67" w:rsidTr="48A2094E" w14:paraId="10747CCB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904D67" w:rsidP="00FD713D" w:rsidRDefault="00904D67" w14:paraId="0A79580C" w14:textId="77777777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156F4A" w:rsidR="00904D67" w:rsidP="00FD713D" w:rsidRDefault="00904D67" w14:paraId="6C338B50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11/12</w:t>
            </w:r>
            <w:r w:rsidRPr="519E4297">
              <w:rPr>
                <w:rFonts w:ascii="Calibri" w:hAnsi="Calibri"/>
                <w:b/>
                <w:bCs/>
                <w:sz w:val="20"/>
                <w:lang w:val="en-GB"/>
              </w:rPr>
              <w:t>/2019</w:t>
            </w:r>
          </w:p>
        </w:tc>
      </w:tr>
      <w:tr w:rsidRPr="0094394A" w:rsidR="00904D67" w:rsidTr="48A2094E" w14:paraId="3937CE21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904D67" w:rsidP="00FD713D" w:rsidRDefault="00904D67" w14:paraId="5FE42D9E" w14:textId="77777777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156F4A" w:rsidR="00904D67" w:rsidP="00FD713D" w:rsidRDefault="00904D67" w14:paraId="4FB6F73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30</w:t>
            </w:r>
          </w:p>
        </w:tc>
      </w:tr>
      <w:tr w:rsidRPr="0094394A" w:rsidR="00904D67" w:rsidTr="48A2094E" w14:paraId="19DC31C8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E953C6" w:rsidR="00904D67" w:rsidP="00FD713D" w:rsidRDefault="00904D67" w14:paraId="2CEBA234" w14:textId="77777777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156F4A" w:rsidR="00904D67" w:rsidP="00FD713D" w:rsidRDefault="00904D67" w14:paraId="66BA730A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904D67" w:rsidTr="48A2094E" w14:paraId="480C0DB6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904D67" w:rsidP="00FD713D" w:rsidRDefault="00904D67" w14:paraId="2F6E95C2" w14:textId="77777777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Pr="00156F4A" w:rsidR="00904D67" w:rsidP="00FD713D" w:rsidRDefault="00904D67" w14:paraId="4073ED9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156F4A" w:rsidR="00904D67" w:rsidP="00FD713D" w:rsidRDefault="00904D67" w14:paraId="3A6FC4C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:rsidRPr="00156F4A" w:rsidR="00904D67" w:rsidP="00FD713D" w:rsidRDefault="00904D67" w14:paraId="6CDDD6B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D45A4D" w:rsidR="00904D67" w:rsidP="00FD713D" w:rsidRDefault="00904D67" w14:paraId="1583406A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Bao Quoc               </w:t>
            </w:r>
          </w:p>
          <w:p w:rsidRPr="00D45A4D" w:rsidR="00904D67" w:rsidP="00FD713D" w:rsidRDefault="00904D67" w14:paraId="674AE7D0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:rsidRPr="00156F4A" w:rsidR="00904D67" w:rsidP="00FD713D" w:rsidRDefault="00904D67" w14:paraId="3FAC177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:rsidR="00904D67" w:rsidP="00904D67" w:rsidRDefault="00904D67" w14:paraId="1176D9C9" w14:textId="77777777">
      <w:pPr>
        <w:pStyle w:val="Heading5"/>
        <w:rPr>
          <w:b/>
          <w:bCs/>
        </w:rPr>
      </w:pPr>
      <w:bookmarkStart w:name="_Toc19023314" w:id="0"/>
      <w:bookmarkStart w:name="_Hlk19452700" w:id="1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904D67" w:rsidTr="00FD713D" w14:paraId="0DAF42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904D67" w:rsidP="00FD713D" w:rsidRDefault="00904D67" w14:paraId="178D9F42" w14:textId="77777777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:rsidRPr="00A544E4" w:rsidR="00904D67" w:rsidP="00FD713D" w:rsidRDefault="00904D67" w14:paraId="2F235309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:rsidRPr="00A544E4" w:rsidR="00904D67" w:rsidP="00FD713D" w:rsidRDefault="00904D67" w14:paraId="7935529D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Pr="00A544E4" w:rsidR="00904D67" w:rsidTr="00FD713D" w14:paraId="5B9B6EB0" w14:textId="7777777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904D67" w:rsidP="00FD713D" w:rsidRDefault="00904D67" w14:paraId="17A19BF2" w14:textId="77777777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Discuss design document </w:t>
            </w:r>
          </w:p>
        </w:tc>
        <w:tc>
          <w:tcPr>
            <w:tcW w:w="4140" w:type="dxa"/>
            <w:vAlign w:val="center"/>
          </w:tcPr>
          <w:p w:rsidRPr="00A544E4" w:rsidR="00904D67" w:rsidP="00FD713D" w:rsidRDefault="00904D67" w14:paraId="2DE8499D" w14:textId="77777777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:rsidRPr="00A544E4" w:rsidR="00904D67" w:rsidP="00FD713D" w:rsidRDefault="00904D67" w14:paraId="435CD670" w14:textId="77777777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 </w:t>
            </w:r>
          </w:p>
        </w:tc>
      </w:tr>
      <w:tr w:rsidRPr="00A544E4" w:rsidR="00904D67" w:rsidTr="00FD713D" w14:paraId="4F292E65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04D67" w:rsidP="00FD713D" w:rsidRDefault="00904D67" w14:paraId="74F23445" w14:textId="77777777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 the unit tests for the prototype   </w:t>
            </w:r>
          </w:p>
        </w:tc>
        <w:tc>
          <w:tcPr>
            <w:tcW w:w="4140" w:type="dxa"/>
            <w:vAlign w:val="center"/>
          </w:tcPr>
          <w:p w:rsidR="00904D67" w:rsidP="00FD713D" w:rsidRDefault="00904D67" w14:paraId="0ACC2F35" w14:textId="77777777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Aleksander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:rsidR="00904D67" w:rsidP="00FD713D" w:rsidRDefault="00904D67" w14:paraId="563BCCB5" w14:textId="77777777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Pr="00A544E4" w:rsidR="00904D67" w:rsidTr="00FD713D" w14:paraId="19858F02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9E1EE0" w:rsidR="00904D67" w:rsidP="00FD713D" w:rsidRDefault="00904D67" w14:paraId="79E5AF15" w14:textId="77777777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Discuss URS/MDA change</w:t>
            </w:r>
          </w:p>
        </w:tc>
        <w:tc>
          <w:tcPr>
            <w:tcW w:w="4140" w:type="dxa"/>
            <w:vAlign w:val="center"/>
          </w:tcPr>
          <w:p w:rsidR="00904D67" w:rsidP="00FD713D" w:rsidRDefault="00904D67" w14:paraId="7B7AA306" w14:textId="77777777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:rsidR="00904D67" w:rsidP="00FD713D" w:rsidRDefault="00904D67" w14:paraId="2ACD1AB0" w14:textId="77777777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tr w:rsidRPr="00A544E4" w:rsidR="00904D67" w:rsidTr="00FD713D" w14:paraId="51AF8F78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04D67" w:rsidP="00FD713D" w:rsidRDefault="00904D67" w14:paraId="33CBF4A1" w14:textId="77777777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:rsidR="00904D67" w:rsidP="00FD713D" w:rsidRDefault="00904D67" w14:paraId="3274811B" w14:textId="77777777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:rsidR="00904D67" w:rsidP="00FD713D" w:rsidRDefault="00904D67" w14:paraId="3A89C0A0" w14:textId="77777777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1"/>
      <w:bookmarkEnd w:id="2"/>
    </w:tbl>
    <w:p w:rsidRPr="00594EA8" w:rsidR="00904D67" w:rsidP="00904D67" w:rsidRDefault="00904D67" w14:paraId="571FC429" w14:textId="77777777"/>
    <w:p w:rsidRPr="00904D67" w:rsidR="00594EA8" w:rsidP="00904D67" w:rsidRDefault="00594EA8" w14:paraId="4AA6A3EB" w14:textId="77777777">
      <w:bookmarkStart w:name="_GoBack" w:id="3"/>
      <w:bookmarkEnd w:id="3"/>
    </w:p>
    <w:sectPr w:rsidRPr="00904D67" w:rsidR="00594EA8" w:rsidSect="00CB27A1">
      <w:headerReference w:type="default" r:id="rId8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ADB" w:rsidP="00A91D75" w:rsidRDefault="003F6ADB" w14:paraId="77821AED" w14:textId="77777777">
      <w:r>
        <w:separator/>
      </w:r>
    </w:p>
  </w:endnote>
  <w:endnote w:type="continuationSeparator" w:id="0">
    <w:p w:rsidR="003F6ADB" w:rsidP="00A91D75" w:rsidRDefault="003F6ADB" w14:paraId="73AF27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ADB" w:rsidP="00A91D75" w:rsidRDefault="003F6ADB" w14:paraId="2C3E29FF" w14:textId="77777777">
      <w:r>
        <w:separator/>
      </w:r>
    </w:p>
  </w:footnote>
  <w:footnote w:type="continuationSeparator" w:id="0">
    <w:p w:rsidR="003F6ADB" w:rsidP="00A91D75" w:rsidRDefault="003F6ADB" w14:paraId="440615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5BDEF1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90B96"/>
    <w:rsid w:val="000C4046"/>
    <w:rsid w:val="000D4BDE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2707A"/>
    <w:rsid w:val="0025466A"/>
    <w:rsid w:val="002549A3"/>
    <w:rsid w:val="00284B67"/>
    <w:rsid w:val="00342438"/>
    <w:rsid w:val="00375A6C"/>
    <w:rsid w:val="003C3B7B"/>
    <w:rsid w:val="003C3BCB"/>
    <w:rsid w:val="003F429C"/>
    <w:rsid w:val="003F6ADB"/>
    <w:rsid w:val="004327C3"/>
    <w:rsid w:val="00444677"/>
    <w:rsid w:val="004B4CE3"/>
    <w:rsid w:val="004C376F"/>
    <w:rsid w:val="0052670B"/>
    <w:rsid w:val="00577305"/>
    <w:rsid w:val="00594EA8"/>
    <w:rsid w:val="005B0E5E"/>
    <w:rsid w:val="005C1FD0"/>
    <w:rsid w:val="005C2E0B"/>
    <w:rsid w:val="005C5972"/>
    <w:rsid w:val="005F16C7"/>
    <w:rsid w:val="005F775E"/>
    <w:rsid w:val="00616463"/>
    <w:rsid w:val="006407D0"/>
    <w:rsid w:val="006458AA"/>
    <w:rsid w:val="00653611"/>
    <w:rsid w:val="0067062C"/>
    <w:rsid w:val="00673E0A"/>
    <w:rsid w:val="0068563D"/>
    <w:rsid w:val="006A01B4"/>
    <w:rsid w:val="006E6AE4"/>
    <w:rsid w:val="00722359"/>
    <w:rsid w:val="00760843"/>
    <w:rsid w:val="00782C42"/>
    <w:rsid w:val="007A454B"/>
    <w:rsid w:val="007A6D89"/>
    <w:rsid w:val="007B0DFA"/>
    <w:rsid w:val="007C0841"/>
    <w:rsid w:val="007E5E59"/>
    <w:rsid w:val="007E65D3"/>
    <w:rsid w:val="00800DF3"/>
    <w:rsid w:val="00802377"/>
    <w:rsid w:val="00823D33"/>
    <w:rsid w:val="0083224F"/>
    <w:rsid w:val="008759A8"/>
    <w:rsid w:val="0088778D"/>
    <w:rsid w:val="008A2E55"/>
    <w:rsid w:val="008B46AB"/>
    <w:rsid w:val="008C30F7"/>
    <w:rsid w:val="008E3B0A"/>
    <w:rsid w:val="008E4AD4"/>
    <w:rsid w:val="008E707B"/>
    <w:rsid w:val="00901E0D"/>
    <w:rsid w:val="00904D67"/>
    <w:rsid w:val="009210A6"/>
    <w:rsid w:val="00924378"/>
    <w:rsid w:val="00930657"/>
    <w:rsid w:val="0094394A"/>
    <w:rsid w:val="00944D7A"/>
    <w:rsid w:val="009A0F76"/>
    <w:rsid w:val="009E1EE0"/>
    <w:rsid w:val="00A03BCD"/>
    <w:rsid w:val="00A1740A"/>
    <w:rsid w:val="00A544E4"/>
    <w:rsid w:val="00A65BD5"/>
    <w:rsid w:val="00A7217A"/>
    <w:rsid w:val="00A86068"/>
    <w:rsid w:val="00A91D75"/>
    <w:rsid w:val="00A97388"/>
    <w:rsid w:val="00AC343A"/>
    <w:rsid w:val="00B036CC"/>
    <w:rsid w:val="00B04389"/>
    <w:rsid w:val="00B2112A"/>
    <w:rsid w:val="00B464FD"/>
    <w:rsid w:val="00B617A7"/>
    <w:rsid w:val="00B816F2"/>
    <w:rsid w:val="00B819B8"/>
    <w:rsid w:val="00B82E60"/>
    <w:rsid w:val="00BB1098"/>
    <w:rsid w:val="00C50FEA"/>
    <w:rsid w:val="00C6323A"/>
    <w:rsid w:val="00C814A7"/>
    <w:rsid w:val="00C87193"/>
    <w:rsid w:val="00CB27A1"/>
    <w:rsid w:val="00CD2704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1697"/>
    <w:rsid w:val="00E270DC"/>
    <w:rsid w:val="00E36B4E"/>
    <w:rsid w:val="00E523C3"/>
    <w:rsid w:val="00E5388E"/>
    <w:rsid w:val="00E5661E"/>
    <w:rsid w:val="00E6016B"/>
    <w:rsid w:val="00E63577"/>
    <w:rsid w:val="00E94B95"/>
    <w:rsid w:val="00E953C6"/>
    <w:rsid w:val="00EB6D62"/>
    <w:rsid w:val="00ED6905"/>
    <w:rsid w:val="00EF64C7"/>
    <w:rsid w:val="00F80863"/>
    <w:rsid w:val="00F808B8"/>
    <w:rsid w:val="00F91FA4"/>
    <w:rsid w:val="00FB4A4E"/>
    <w:rsid w:val="00FE0D74"/>
    <w:rsid w:val="00FE3D2C"/>
    <w:rsid w:val="0D5D6F9E"/>
    <w:rsid w:val="1EC2E27B"/>
    <w:rsid w:val="326120E6"/>
    <w:rsid w:val="39729300"/>
    <w:rsid w:val="48A2094E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Annual report (Red and Black design)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Bemmel,Sander J.A. van</lastModifiedBy>
  <revision>4</revision>
  <dcterms:created xsi:type="dcterms:W3CDTF">2019-12-08T14:00:00.0000000Z</dcterms:created>
  <dcterms:modified xsi:type="dcterms:W3CDTF">2019-12-11T11:14:29.7434841Z</dcterms:modified>
  <contentStatus/>
  <version/>
</coreProperties>
</file>