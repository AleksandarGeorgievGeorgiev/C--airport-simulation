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4BC9E62B" w:rsidR="00E523C3" w:rsidRPr="0094394A" w:rsidRDefault="005C1FD0" w:rsidP="0093065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00E9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00E953C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83DC2F" w14:textId="5B0C7FB4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66A2C8F8" w14:textId="419E41E9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10/09/</w:t>
            </w:r>
            <w:r w:rsidR="0094394A"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2</w:t>
            </w: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019</w:t>
            </w:r>
          </w:p>
        </w:tc>
      </w:tr>
      <w:tr w:rsidR="008E3B0A" w:rsidRPr="0094394A" w14:paraId="668C630A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445A2616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E953C6" w:rsidRPr="0094394A" w14:paraId="0DB42362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00E953C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3A741B31" w14:textId="5E47617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0B16A088" w14:textId="3B9E1FEB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  <w:bookmarkStart w:id="0" w:name="_GoBack"/>
        <w:bookmarkEnd w:id="0"/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1" w:name="_Toc19023314"/>
      <w:bookmarkStart w:id="2" w:name="_Hlk19452700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0156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7E5965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3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332761B4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021550">
              <w:rPr>
                <w:rFonts w:ascii="Calibri" w:hAnsi="Calibri" w:cs="Calibri"/>
                <w:sz w:val="20"/>
                <w:szCs w:val="20"/>
                <w:lang w:val="en-GB"/>
              </w:rPr>
              <w:t>allotted</w:t>
            </w:r>
          </w:p>
        </w:tc>
      </w:tr>
      <w:tr w:rsidR="00E953C6" w:rsidRPr="00A544E4" w14:paraId="1C8FE1FE" w14:textId="77777777" w:rsidTr="00156F4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4DAD4047" w:rsidR="00E953C6" w:rsidRPr="00A544E4" w:rsidRDefault="005C1FD0" w:rsidP="007E5965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Questions for the client </w:t>
            </w:r>
            <w:r w:rsidR="00E953C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112BA0FF" w14:textId="1E906D4E" w:rsidR="00E953C6" w:rsidRPr="00A544E4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Aleksander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</w:p>
        </w:tc>
        <w:tc>
          <w:tcPr>
            <w:tcW w:w="2929" w:type="dxa"/>
            <w:vAlign w:val="center"/>
          </w:tcPr>
          <w:p w14:paraId="51CC1008" w14:textId="1BD73F12" w:rsidR="00E953C6" w:rsidRPr="00A544E4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="00E953C6" w:rsidRPr="00A544E4" w14:paraId="496FE148" w14:textId="77777777" w:rsidTr="00156F4A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6DD9401" w14:textId="0E3A6B67" w:rsidR="00E953C6" w:rsidRPr="00A544E4" w:rsidRDefault="005C1FD0" w:rsidP="007E5965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Discuss proposal for simulation application</w:t>
            </w:r>
          </w:p>
        </w:tc>
        <w:tc>
          <w:tcPr>
            <w:tcW w:w="4140" w:type="dxa"/>
            <w:vAlign w:val="center"/>
          </w:tcPr>
          <w:p w14:paraId="15BCB187" w14:textId="748D7E03" w:rsidR="00E953C6" w:rsidRPr="003C3BCB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Rozalina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Mladenova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Ngyuen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Bao Quoc</w:t>
            </w:r>
          </w:p>
        </w:tc>
        <w:tc>
          <w:tcPr>
            <w:tcW w:w="2929" w:type="dxa"/>
            <w:vAlign w:val="center"/>
          </w:tcPr>
          <w:p w14:paraId="02F34377" w14:textId="5501DEBB" w:rsidR="00E953C6" w:rsidRPr="00A544E4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="00E953C6" w:rsidRPr="00A544E4" w14:paraId="2A6E6BA7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42251B6" w14:textId="51459F7C" w:rsidR="00E953C6" w:rsidRPr="00A544E4" w:rsidRDefault="005C1FD0" w:rsidP="007E5965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Discuss project plan</w:t>
            </w:r>
          </w:p>
        </w:tc>
        <w:tc>
          <w:tcPr>
            <w:tcW w:w="4140" w:type="dxa"/>
            <w:vAlign w:val="center"/>
          </w:tcPr>
          <w:p w14:paraId="13A599B2" w14:textId="663A5EE4" w:rsidR="00E953C6" w:rsidRPr="00A544E4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Fares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Alsalama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>, Nidhi Sharma</w:t>
            </w:r>
          </w:p>
        </w:tc>
        <w:tc>
          <w:tcPr>
            <w:tcW w:w="2929" w:type="dxa"/>
            <w:vAlign w:val="center"/>
          </w:tcPr>
          <w:p w14:paraId="53060EB1" w14:textId="253EED29" w:rsidR="00E953C6" w:rsidRPr="00A544E4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</w:t>
            </w:r>
          </w:p>
        </w:tc>
      </w:tr>
      <w:tr w:rsidR="005C1FD0" w:rsidRPr="00A544E4" w14:paraId="5138AD18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8A5F7A5" w14:textId="2B5F2DE0" w:rsidR="005C1FD0" w:rsidRDefault="005C1FD0" w:rsidP="007E596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Feedback on project plan </w:t>
            </w:r>
          </w:p>
        </w:tc>
        <w:tc>
          <w:tcPr>
            <w:tcW w:w="4140" w:type="dxa"/>
            <w:vAlign w:val="center"/>
          </w:tcPr>
          <w:p w14:paraId="621A312F" w14:textId="35228E66" w:rsidR="005C1FD0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14:paraId="21DDB36A" w14:textId="7C9B5D2F" w:rsidR="005C1FD0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tr w:rsidR="005C1FD0" w:rsidRPr="00A544E4" w14:paraId="610A80F0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18B0315" w14:textId="5201ABFB" w:rsidR="005C1FD0" w:rsidRDefault="005C1FD0" w:rsidP="007E596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Next steps </w:t>
            </w:r>
          </w:p>
        </w:tc>
        <w:tc>
          <w:tcPr>
            <w:tcW w:w="4140" w:type="dxa"/>
            <w:vAlign w:val="center"/>
          </w:tcPr>
          <w:p w14:paraId="5D021950" w14:textId="4DD7E87B" w:rsidR="005C1FD0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Sander Van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Bemmel</w:t>
            </w:r>
            <w:proofErr w:type="spellEnd"/>
          </w:p>
        </w:tc>
        <w:tc>
          <w:tcPr>
            <w:tcW w:w="2929" w:type="dxa"/>
            <w:vAlign w:val="center"/>
          </w:tcPr>
          <w:p w14:paraId="3492065A" w14:textId="39818C05" w:rsidR="005C1FD0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2"/>
      <w:bookmarkEnd w:id="3"/>
    </w:tbl>
    <w:p w14:paraId="0A582200" w14:textId="77777777" w:rsidR="00A97388" w:rsidRDefault="00A97388" w:rsidP="00D1792E">
      <w:pPr>
        <w:pStyle w:val="Heading2"/>
        <w:spacing w:before="500"/>
      </w:pPr>
    </w:p>
    <w:sectPr w:rsidR="00A9738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5B2C3" w14:textId="77777777" w:rsidR="007A2D11" w:rsidRDefault="007A2D11" w:rsidP="00A91D75">
      <w:r>
        <w:separator/>
      </w:r>
    </w:p>
  </w:endnote>
  <w:endnote w:type="continuationSeparator" w:id="0">
    <w:p w14:paraId="78D3F4DF" w14:textId="77777777" w:rsidR="007A2D11" w:rsidRDefault="007A2D11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5EB7B" w14:textId="77777777" w:rsidR="007A2D11" w:rsidRDefault="007A2D11" w:rsidP="00A91D75">
      <w:r>
        <w:separator/>
      </w:r>
    </w:p>
  </w:footnote>
  <w:footnote w:type="continuationSeparator" w:id="0">
    <w:p w14:paraId="398D392F" w14:textId="77777777" w:rsidR="007A2D11" w:rsidRDefault="007A2D11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34DFBE5E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21550"/>
    <w:rsid w:val="000C4046"/>
    <w:rsid w:val="00111E27"/>
    <w:rsid w:val="00113D5A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342438"/>
    <w:rsid w:val="00375A6C"/>
    <w:rsid w:val="003C3BCB"/>
    <w:rsid w:val="003F429C"/>
    <w:rsid w:val="0052670B"/>
    <w:rsid w:val="00577305"/>
    <w:rsid w:val="005C1FD0"/>
    <w:rsid w:val="005C2E0B"/>
    <w:rsid w:val="005C5972"/>
    <w:rsid w:val="005F16C7"/>
    <w:rsid w:val="005F775E"/>
    <w:rsid w:val="006458AA"/>
    <w:rsid w:val="00760843"/>
    <w:rsid w:val="007A2D11"/>
    <w:rsid w:val="007A454B"/>
    <w:rsid w:val="007A6D89"/>
    <w:rsid w:val="007B0DFA"/>
    <w:rsid w:val="007E5E59"/>
    <w:rsid w:val="007E65D3"/>
    <w:rsid w:val="00802377"/>
    <w:rsid w:val="00823D33"/>
    <w:rsid w:val="008759A8"/>
    <w:rsid w:val="008B46AB"/>
    <w:rsid w:val="008C30F7"/>
    <w:rsid w:val="008E3B0A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Nidhi</cp:lastModifiedBy>
  <cp:revision>5</cp:revision>
  <dcterms:created xsi:type="dcterms:W3CDTF">2019-09-15T13:32:00Z</dcterms:created>
  <dcterms:modified xsi:type="dcterms:W3CDTF">2019-09-15T13:45:00Z</dcterms:modified>
  <cp:contentStatus/>
  <cp:version/>
</cp:coreProperties>
</file>