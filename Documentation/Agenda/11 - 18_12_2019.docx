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D23B" w14:textId="77777777" w:rsidR="00904D67" w:rsidRPr="003C3BCB" w:rsidRDefault="00904D67" w:rsidP="00904D67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3F740098" w14:textId="77777777" w:rsidR="00904D67" w:rsidRPr="0094394A" w:rsidRDefault="00904D67" w:rsidP="00904D67">
      <w:pPr>
        <w:pStyle w:val="Heading5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Agenda</w:t>
      </w:r>
    </w:p>
    <w:tbl>
      <w:tblPr>
        <w:tblStyle w:val="LightGrid-Accent1"/>
        <w:tblW w:w="5282" w:type="dxa"/>
        <w:tblLayout w:type="fixed"/>
        <w:tblLook w:val="06A0" w:firstRow="1" w:lastRow="0" w:firstColumn="1" w:lastColumn="0" w:noHBand="1" w:noVBand="1"/>
      </w:tblPr>
      <w:tblGrid>
        <w:gridCol w:w="2492"/>
        <w:gridCol w:w="2790"/>
      </w:tblGrid>
      <w:tr w:rsidR="00904D67" w:rsidRPr="0094394A" w14:paraId="7C9C125C" w14:textId="77777777" w:rsidTr="48A2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04794EB" w14:textId="77777777" w:rsidR="00904D67" w:rsidRPr="0094394A" w:rsidRDefault="00904D67" w:rsidP="00FD713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790" w:type="dxa"/>
          </w:tcPr>
          <w:p w14:paraId="3528E313" w14:textId="77777777" w:rsidR="00904D67" w:rsidRPr="00156F4A" w:rsidRDefault="00904D67" w:rsidP="00FD713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904D67" w:rsidRPr="0094394A" w14:paraId="10747CCB" w14:textId="77777777" w:rsidTr="48A2094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A79580C" w14:textId="77777777" w:rsidR="00904D67" w:rsidRPr="0094394A" w:rsidRDefault="00904D67" w:rsidP="00FD713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Date</w:t>
            </w:r>
            <w:r>
              <w:rPr>
                <w:rFonts w:ascii="Calibri" w:hAnsi="Calibri" w:cstheme="minorHAnsi"/>
                <w:sz w:val="20"/>
                <w:lang w:val="en-GB"/>
              </w:rPr>
              <w:t>:</w:t>
            </w:r>
          </w:p>
        </w:tc>
        <w:tc>
          <w:tcPr>
            <w:tcW w:w="2790" w:type="dxa"/>
          </w:tcPr>
          <w:p w14:paraId="6C338B50" w14:textId="342FE1C5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1</w:t>
            </w:r>
            <w:r w:rsidR="007C2775">
              <w:rPr>
                <w:rFonts w:ascii="Calibri" w:hAnsi="Calibri"/>
                <w:b/>
                <w:bCs/>
                <w:sz w:val="20"/>
                <w:lang w:val="en-GB"/>
              </w:rPr>
              <w:t>8</w:t>
            </w:r>
            <w:r>
              <w:rPr>
                <w:rFonts w:ascii="Calibri" w:hAnsi="Calibri"/>
                <w:b/>
                <w:bCs/>
                <w:sz w:val="20"/>
                <w:lang w:val="en-GB"/>
              </w:rPr>
              <w:t>/12</w:t>
            </w:r>
            <w:r w:rsidRPr="519E4297">
              <w:rPr>
                <w:rFonts w:ascii="Calibri" w:hAnsi="Calibri"/>
                <w:b/>
                <w:bCs/>
                <w:sz w:val="20"/>
                <w:lang w:val="en-GB"/>
              </w:rPr>
              <w:t>/2019</w:t>
            </w:r>
          </w:p>
        </w:tc>
      </w:tr>
      <w:tr w:rsidR="00904D67" w:rsidRPr="0094394A" w14:paraId="3937CE21" w14:textId="77777777" w:rsidTr="48A2094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5FE42D9E" w14:textId="77777777" w:rsidR="00904D67" w:rsidRPr="0094394A" w:rsidRDefault="00904D67" w:rsidP="00FD713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790" w:type="dxa"/>
          </w:tcPr>
          <w:p w14:paraId="4FB6F73D" w14:textId="77777777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30</w:t>
            </w:r>
          </w:p>
        </w:tc>
      </w:tr>
      <w:tr w:rsidR="00904D67" w:rsidRPr="0094394A" w14:paraId="19DC31C8" w14:textId="77777777" w:rsidTr="48A2094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CEBA234" w14:textId="77777777" w:rsidR="00904D67" w:rsidRPr="00E953C6" w:rsidRDefault="00904D67" w:rsidP="00FD713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790" w:type="dxa"/>
          </w:tcPr>
          <w:p w14:paraId="66BA730A" w14:textId="77777777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904D67" w:rsidRPr="0094394A" w14:paraId="480C0DB6" w14:textId="77777777" w:rsidTr="48A2094E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F6E95C2" w14:textId="77777777" w:rsidR="00904D67" w:rsidRPr="0094394A" w:rsidRDefault="00904D67" w:rsidP="00FD713D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790" w:type="dxa"/>
          </w:tcPr>
          <w:p w14:paraId="4073ED9F" w14:textId="77777777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</w:t>
            </w:r>
          </w:p>
          <w:p w14:paraId="3A6FC4CE" w14:textId="77777777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6CDDD6B8" w14:textId="77777777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583406A" w14:textId="77777777" w:rsidR="00904D67" w:rsidRPr="00D45A4D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Nguyen Bao Quoc               </w:t>
            </w:r>
          </w:p>
          <w:p w14:paraId="674AE7D0" w14:textId="77777777" w:rsidR="00904D67" w:rsidRPr="00D45A4D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nl-NL"/>
              </w:rPr>
            </w:pPr>
            <w:r w:rsidRPr="00D45A4D">
              <w:rPr>
                <w:rFonts w:ascii="Calibri" w:hAnsi="Calibri" w:cstheme="minorHAnsi"/>
                <w:b/>
                <w:bCs/>
                <w:sz w:val="20"/>
                <w:lang w:val="nl-NL"/>
              </w:rPr>
              <w:t xml:space="preserve">Sander Van Bemmel           </w:t>
            </w:r>
          </w:p>
          <w:p w14:paraId="3FAC1771" w14:textId="77777777" w:rsidR="00904D67" w:rsidRPr="00156F4A" w:rsidRDefault="00904D67" w:rsidP="00FD7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Al</w:t>
            </w:r>
            <w:r>
              <w:rPr>
                <w:rFonts w:ascii="Calibri" w:hAnsi="Calibri" w:cstheme="minorHAnsi"/>
                <w:b/>
                <w:bCs/>
                <w:sz w:val="20"/>
              </w:rPr>
              <w:t>s</w:t>
            </w:r>
            <w:r w:rsidRPr="00156F4A">
              <w:rPr>
                <w:rFonts w:ascii="Calibri" w:hAnsi="Calibri" w:cstheme="minorHAnsi"/>
                <w:b/>
                <w:bCs/>
                <w:sz w:val="20"/>
              </w:rPr>
              <w:t>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          </w:t>
            </w:r>
          </w:p>
        </w:tc>
      </w:tr>
    </w:tbl>
    <w:p w14:paraId="1176D9C9" w14:textId="77777777" w:rsidR="00904D67" w:rsidRDefault="00904D67" w:rsidP="00904D67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904D67" w:rsidRPr="00A544E4" w14:paraId="0DAF42C8" w14:textId="77777777" w:rsidTr="00FD7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78D9F42" w14:textId="77777777" w:rsidR="00904D67" w:rsidRPr="00A544E4" w:rsidRDefault="00904D67" w:rsidP="00FD713D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2F235309" w14:textId="77777777" w:rsidR="00904D67" w:rsidRPr="00A544E4" w:rsidRDefault="00904D67" w:rsidP="00FD713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7935529D" w14:textId="77777777" w:rsidR="00904D67" w:rsidRPr="00A544E4" w:rsidRDefault="00904D67" w:rsidP="00FD713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 xml:space="preserve">Time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allotted </w:t>
            </w:r>
          </w:p>
        </w:tc>
      </w:tr>
      <w:tr w:rsidR="00904D67" w:rsidRPr="00A544E4" w14:paraId="5B9B6EB0" w14:textId="77777777" w:rsidTr="00FD713D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7A19BF2" w14:textId="52DEBB74" w:rsidR="00904D67" w:rsidRPr="00A544E4" w:rsidRDefault="00904D67" w:rsidP="00FD713D">
            <w:pPr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Discuss </w:t>
            </w:r>
            <w:r w:rsidR="007C2775">
              <w:rPr>
                <w:b w:val="0"/>
                <w:bCs w:val="0"/>
                <w:sz w:val="20"/>
                <w:szCs w:val="20"/>
                <w:lang w:val="en-GB"/>
              </w:rPr>
              <w:t>test report document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2DE8499D" w14:textId="77777777" w:rsidR="00904D67" w:rsidRPr="00A544E4" w:rsidRDefault="00904D67" w:rsidP="00FD713D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</w:p>
        </w:tc>
        <w:tc>
          <w:tcPr>
            <w:tcW w:w="2929" w:type="dxa"/>
            <w:vAlign w:val="center"/>
          </w:tcPr>
          <w:p w14:paraId="435CD670" w14:textId="77777777" w:rsidR="00904D67" w:rsidRPr="00A544E4" w:rsidRDefault="00904D67" w:rsidP="00FD713D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 </w:t>
            </w:r>
          </w:p>
        </w:tc>
      </w:tr>
      <w:tr w:rsidR="00904D67" w:rsidRPr="00A544E4" w14:paraId="4F292E65" w14:textId="77777777" w:rsidTr="00FD713D">
        <w:trPr>
          <w:trHeight w:val="503"/>
        </w:trPr>
        <w:tc>
          <w:tcPr>
            <w:tcW w:w="3415" w:type="dxa"/>
            <w:vAlign w:val="center"/>
          </w:tcPr>
          <w:p w14:paraId="74F23445" w14:textId="1680354E" w:rsidR="00904D67" w:rsidRDefault="00904D67" w:rsidP="00FD71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 </w:t>
            </w:r>
            <w:r w:rsidR="007C2775"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the design document </w:t>
            </w: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   </w:t>
            </w:r>
          </w:p>
        </w:tc>
        <w:tc>
          <w:tcPr>
            <w:tcW w:w="4140" w:type="dxa"/>
            <w:vAlign w:val="center"/>
          </w:tcPr>
          <w:p w14:paraId="0ACC2F35" w14:textId="7A0E3003" w:rsidR="00904D67" w:rsidRDefault="007C2714" w:rsidP="00FD713D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Rozalina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Miladinova</w:t>
            </w:r>
            <w:proofErr w:type="spellEnd"/>
            <w:r w:rsidR="00904D67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563BCCB5" w14:textId="77777777" w:rsidR="00904D67" w:rsidRDefault="00904D67" w:rsidP="00FD713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904D67" w:rsidRPr="00A544E4" w14:paraId="51AF8F78" w14:textId="77777777" w:rsidTr="00FD713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3CBF4A1" w14:textId="77777777" w:rsidR="00904D67" w:rsidRDefault="00904D67" w:rsidP="00FD713D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</w:t>
            </w:r>
          </w:p>
        </w:tc>
        <w:tc>
          <w:tcPr>
            <w:tcW w:w="4140" w:type="dxa"/>
            <w:vAlign w:val="center"/>
          </w:tcPr>
          <w:p w14:paraId="3274811B" w14:textId="77777777" w:rsidR="00904D67" w:rsidRDefault="00904D67" w:rsidP="00FD713D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Whole team </w:t>
            </w:r>
            <w:bookmarkStart w:id="3" w:name="_GoBack"/>
            <w:bookmarkEnd w:id="3"/>
          </w:p>
        </w:tc>
        <w:tc>
          <w:tcPr>
            <w:tcW w:w="2929" w:type="dxa"/>
            <w:vAlign w:val="center"/>
          </w:tcPr>
          <w:p w14:paraId="3A89C0A0" w14:textId="77777777" w:rsidR="00904D67" w:rsidRDefault="00904D67" w:rsidP="00FD713D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5 mins </w:t>
            </w:r>
          </w:p>
        </w:tc>
      </w:tr>
      <w:bookmarkEnd w:id="1"/>
      <w:bookmarkEnd w:id="2"/>
    </w:tbl>
    <w:p w14:paraId="571FC429" w14:textId="77777777" w:rsidR="00904D67" w:rsidRPr="00594EA8" w:rsidRDefault="00904D67" w:rsidP="00904D67"/>
    <w:p w14:paraId="4AA6A3EB" w14:textId="77777777" w:rsidR="00594EA8" w:rsidRPr="00904D67" w:rsidRDefault="00594EA8" w:rsidP="00904D67"/>
    <w:sectPr w:rsidR="00594EA8" w:rsidRPr="00904D67" w:rsidSect="00CB27A1">
      <w:headerReference w:type="default" r:id="rId8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21AED" w14:textId="77777777" w:rsidR="003F6ADB" w:rsidRDefault="003F6ADB" w:rsidP="00A91D75">
      <w:r>
        <w:separator/>
      </w:r>
    </w:p>
  </w:endnote>
  <w:endnote w:type="continuationSeparator" w:id="0">
    <w:p w14:paraId="73AF277F" w14:textId="77777777" w:rsidR="003F6ADB" w:rsidRDefault="003F6ADB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E29FF" w14:textId="77777777" w:rsidR="003F6ADB" w:rsidRDefault="003F6ADB" w:rsidP="00A91D75">
      <w:r>
        <w:separator/>
      </w:r>
    </w:p>
  </w:footnote>
  <w:footnote w:type="continuationSeparator" w:id="0">
    <w:p w14:paraId="440615B5" w14:textId="77777777" w:rsidR="003F6ADB" w:rsidRDefault="003F6ADB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82FC971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6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  <w:num w:numId="28">
    <w:abstractNumId w:val="18"/>
  </w:num>
  <w:num w:numId="29">
    <w:abstractNumId w:val="6"/>
  </w:num>
  <w:num w:numId="30">
    <w:abstractNumId w:val="3"/>
  </w:num>
  <w:num w:numId="31">
    <w:abstractNumId w:val="14"/>
  </w:num>
  <w:num w:numId="32">
    <w:abstractNumId w:val="16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90B96"/>
    <w:rsid w:val="000C4046"/>
    <w:rsid w:val="000D4BDE"/>
    <w:rsid w:val="00111E27"/>
    <w:rsid w:val="00147916"/>
    <w:rsid w:val="00156F4A"/>
    <w:rsid w:val="00184B35"/>
    <w:rsid w:val="001865F2"/>
    <w:rsid w:val="001E59F3"/>
    <w:rsid w:val="002063EE"/>
    <w:rsid w:val="00214A93"/>
    <w:rsid w:val="00226FF2"/>
    <w:rsid w:val="0022707A"/>
    <w:rsid w:val="0025466A"/>
    <w:rsid w:val="002549A3"/>
    <w:rsid w:val="00284B67"/>
    <w:rsid w:val="002C58BE"/>
    <w:rsid w:val="00342438"/>
    <w:rsid w:val="00375A6C"/>
    <w:rsid w:val="003C3B7B"/>
    <w:rsid w:val="003C3BCB"/>
    <w:rsid w:val="003F429C"/>
    <w:rsid w:val="003F6ADB"/>
    <w:rsid w:val="004327C3"/>
    <w:rsid w:val="00444677"/>
    <w:rsid w:val="004B4CE3"/>
    <w:rsid w:val="004C376F"/>
    <w:rsid w:val="0052670B"/>
    <w:rsid w:val="00577305"/>
    <w:rsid w:val="00594EA8"/>
    <w:rsid w:val="005B0E5E"/>
    <w:rsid w:val="005C1FD0"/>
    <w:rsid w:val="005C2E0B"/>
    <w:rsid w:val="005C5972"/>
    <w:rsid w:val="005F16C7"/>
    <w:rsid w:val="005F775E"/>
    <w:rsid w:val="00616463"/>
    <w:rsid w:val="006407D0"/>
    <w:rsid w:val="006458AA"/>
    <w:rsid w:val="00653611"/>
    <w:rsid w:val="0067062C"/>
    <w:rsid w:val="00673E0A"/>
    <w:rsid w:val="0068563D"/>
    <w:rsid w:val="006A01B4"/>
    <w:rsid w:val="006E6AE4"/>
    <w:rsid w:val="00722359"/>
    <w:rsid w:val="007372F3"/>
    <w:rsid w:val="00760843"/>
    <w:rsid w:val="00782C42"/>
    <w:rsid w:val="007A454B"/>
    <w:rsid w:val="007A6D89"/>
    <w:rsid w:val="007B0DFA"/>
    <w:rsid w:val="007C0841"/>
    <w:rsid w:val="007C2714"/>
    <w:rsid w:val="007C2775"/>
    <w:rsid w:val="007E5E59"/>
    <w:rsid w:val="007E65D3"/>
    <w:rsid w:val="00800DF3"/>
    <w:rsid w:val="00802377"/>
    <w:rsid w:val="00823D33"/>
    <w:rsid w:val="0083224F"/>
    <w:rsid w:val="008759A8"/>
    <w:rsid w:val="0088778D"/>
    <w:rsid w:val="008A2E55"/>
    <w:rsid w:val="008B46AB"/>
    <w:rsid w:val="008C30F7"/>
    <w:rsid w:val="008E3B0A"/>
    <w:rsid w:val="008E4AD4"/>
    <w:rsid w:val="008E707B"/>
    <w:rsid w:val="00901E0D"/>
    <w:rsid w:val="00904D67"/>
    <w:rsid w:val="009210A6"/>
    <w:rsid w:val="00924378"/>
    <w:rsid w:val="00930657"/>
    <w:rsid w:val="0094394A"/>
    <w:rsid w:val="00944D7A"/>
    <w:rsid w:val="009A0F76"/>
    <w:rsid w:val="009E1EE0"/>
    <w:rsid w:val="00A03BCD"/>
    <w:rsid w:val="00A1740A"/>
    <w:rsid w:val="00A544E4"/>
    <w:rsid w:val="00A65BD5"/>
    <w:rsid w:val="00A7217A"/>
    <w:rsid w:val="00A86068"/>
    <w:rsid w:val="00A91D75"/>
    <w:rsid w:val="00A97388"/>
    <w:rsid w:val="00AC343A"/>
    <w:rsid w:val="00B036CC"/>
    <w:rsid w:val="00B04389"/>
    <w:rsid w:val="00B2112A"/>
    <w:rsid w:val="00B464FD"/>
    <w:rsid w:val="00B617A7"/>
    <w:rsid w:val="00B816F2"/>
    <w:rsid w:val="00B819B8"/>
    <w:rsid w:val="00B82E60"/>
    <w:rsid w:val="00BB1098"/>
    <w:rsid w:val="00C50FEA"/>
    <w:rsid w:val="00C6323A"/>
    <w:rsid w:val="00C814A7"/>
    <w:rsid w:val="00C87193"/>
    <w:rsid w:val="00CB27A1"/>
    <w:rsid w:val="00CD2704"/>
    <w:rsid w:val="00D151D6"/>
    <w:rsid w:val="00D1792E"/>
    <w:rsid w:val="00D45A4D"/>
    <w:rsid w:val="00D476F7"/>
    <w:rsid w:val="00D55CBC"/>
    <w:rsid w:val="00D8631A"/>
    <w:rsid w:val="00D87CD8"/>
    <w:rsid w:val="00DB0E71"/>
    <w:rsid w:val="00DF1CFA"/>
    <w:rsid w:val="00DF1F90"/>
    <w:rsid w:val="00E21697"/>
    <w:rsid w:val="00E270DC"/>
    <w:rsid w:val="00E36B4E"/>
    <w:rsid w:val="00E523C3"/>
    <w:rsid w:val="00E5388E"/>
    <w:rsid w:val="00E5661E"/>
    <w:rsid w:val="00E6016B"/>
    <w:rsid w:val="00E63577"/>
    <w:rsid w:val="00E94B95"/>
    <w:rsid w:val="00E953C6"/>
    <w:rsid w:val="00EB6D62"/>
    <w:rsid w:val="00ED6905"/>
    <w:rsid w:val="00EF64C7"/>
    <w:rsid w:val="00F80863"/>
    <w:rsid w:val="00F808B8"/>
    <w:rsid w:val="00F91FA4"/>
    <w:rsid w:val="00FB4A4E"/>
    <w:rsid w:val="00FE0D74"/>
    <w:rsid w:val="00FE3D2C"/>
    <w:rsid w:val="0D5D6F9E"/>
    <w:rsid w:val="1EC2E27B"/>
    <w:rsid w:val="326120E6"/>
    <w:rsid w:val="39729300"/>
    <w:rsid w:val="48A2094E"/>
    <w:rsid w:val="50C5850D"/>
    <w:rsid w:val="519E4297"/>
    <w:rsid w:val="52F2CFD4"/>
    <w:rsid w:val="5C714AE0"/>
    <w:rsid w:val="60BAE963"/>
    <w:rsid w:val="6E552A3A"/>
    <w:rsid w:val="71DA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5</cp:revision>
  <dcterms:created xsi:type="dcterms:W3CDTF">2019-12-15T14:17:00Z</dcterms:created>
  <dcterms:modified xsi:type="dcterms:W3CDTF">2019-12-15T14:18:00Z</dcterms:modified>
  <cp:contentStatus/>
  <cp:version/>
</cp:coreProperties>
</file>