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519E4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519E4297">
        <w:trPr>
          <w:trHeight w:val="261"/>
        </w:trPr>
        <w:tc>
          <w:tcPr>
            <w:tcW w:w="2492" w:type="dxa"/>
          </w:tcPr>
          <w:p w14:paraId="1D83DC2F" w14:textId="6EA26B6E" w:rsidR="008E3B0A" w:rsidRPr="0094394A" w:rsidRDefault="008E3B0A" w:rsidP="00E953C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tcW w:w="2492" w:type="dxa"/>
          </w:tcPr>
          <w:p w14:paraId="66A2C8F8" w14:textId="3513A419" w:rsidR="008E3B0A" w:rsidRPr="00156F4A" w:rsidRDefault="00594EA8" w:rsidP="519E4297">
            <w:pPr>
              <w:spacing w:line="276" w:lineRule="auto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13/11</w:t>
            </w:r>
            <w:r w:rsidR="1EC2E27B" w:rsidRPr="519E4297">
              <w:rPr>
                <w:rFonts w:ascii="Calibri" w:hAnsi="Calibri"/>
                <w:b/>
                <w:bCs/>
                <w:sz w:val="20"/>
                <w:lang w:val="en-GB"/>
              </w:rPr>
              <w:t>/2019</w:t>
            </w:r>
          </w:p>
        </w:tc>
      </w:tr>
      <w:tr w:rsidR="008E3B0A" w:rsidRPr="0094394A" w14:paraId="668C630A" w14:textId="77777777" w:rsidTr="519E4297">
        <w:trPr>
          <w:trHeight w:val="246"/>
        </w:trPr>
        <w:tc>
          <w:tcPr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57BA09EC" w:rsidR="008E3B0A" w:rsidRPr="00156F4A" w:rsidRDefault="008E3B0A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</w:t>
            </w:r>
            <w:bookmarkStart w:id="0" w:name="_GoBack"/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:00 – 12:</w:t>
            </w:r>
            <w:r w:rsidR="00594EA8">
              <w:rPr>
                <w:rFonts w:ascii="Calibri" w:hAnsi="Calibri" w:cstheme="minorHAnsi"/>
                <w:b/>
                <w:bCs/>
                <w:sz w:val="20"/>
                <w:lang w:val="en-GB"/>
              </w:rPr>
              <w:t>30</w:t>
            </w:r>
            <w:bookmarkEnd w:id="0"/>
          </w:p>
        </w:tc>
      </w:tr>
      <w:tr w:rsidR="00E953C6" w:rsidRPr="0094394A" w14:paraId="0DB42362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519E429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Bao Quoc               </w:t>
            </w:r>
          </w:p>
          <w:p w14:paraId="3A741B31" w14:textId="5E476172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1" w:name="_Toc19023314"/>
      <w:bookmarkStart w:id="2" w:name="_Hlk19452700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D5D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3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6014320D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E953C6" w:rsidRPr="00A544E4" w14:paraId="1C8FE1FE" w14:textId="77777777" w:rsidTr="0D5D6F9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0D51E7E4" w:rsidR="00E953C6" w:rsidRPr="00A544E4" w:rsidRDefault="00594EA8" w:rsidP="519E4297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Discuss proof of concept </w:t>
            </w:r>
          </w:p>
        </w:tc>
        <w:tc>
          <w:tcPr>
            <w:tcW w:w="4140" w:type="dxa"/>
            <w:vAlign w:val="center"/>
          </w:tcPr>
          <w:p w14:paraId="112BA0FF" w14:textId="5D63CBE3" w:rsidR="00E953C6" w:rsidRPr="00A544E4" w:rsidRDefault="00594EA8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1CC1008" w14:textId="1E9D14F7" w:rsidR="00E953C6" w:rsidRPr="00A544E4" w:rsidRDefault="00594EA8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  <w:r w:rsidR="008A2E55">
              <w:rPr>
                <w:rFonts w:cstheme="minorHAnsi"/>
                <w:sz w:val="20"/>
                <w:szCs w:val="20"/>
                <w:lang w:val="en-GB"/>
              </w:rPr>
              <w:t>0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8A2E55" w:rsidRPr="00A544E4" w14:paraId="610A80F0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7004EAFC" w:rsidR="008A2E55" w:rsidRDefault="008A2E55" w:rsidP="008A2E5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 about the calibration session </w:t>
            </w:r>
          </w:p>
        </w:tc>
        <w:tc>
          <w:tcPr>
            <w:tcW w:w="4140" w:type="dxa"/>
            <w:vAlign w:val="center"/>
          </w:tcPr>
          <w:p w14:paraId="5D021950" w14:textId="00637492" w:rsidR="008A2E55" w:rsidRDefault="008A2E55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Sander Van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Bemmel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3492065A" w14:textId="0B39FD3C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8A2E55" w:rsidRPr="00A544E4" w14:paraId="3BF6D301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371A4E2" w14:textId="5067F3C1" w:rsidR="008A2E55" w:rsidRDefault="008A2E55" w:rsidP="008A2E55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14:paraId="69CF6D95" w14:textId="5CDE3EF1" w:rsidR="008A2E55" w:rsidRDefault="008A2E55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5ABD428" w14:textId="3CE46788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2"/>
      <w:bookmarkEnd w:id="3"/>
    </w:tbl>
    <w:p w14:paraId="4AA6A3EB" w14:textId="77777777" w:rsidR="00594EA8" w:rsidRPr="00594EA8" w:rsidRDefault="00594EA8" w:rsidP="00594EA8"/>
    <w:sectPr w:rsidR="00594EA8" w:rsidRPr="00594EA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8F751" w14:textId="77777777" w:rsidR="00EA37D4" w:rsidRDefault="00EA37D4" w:rsidP="00A91D75">
      <w:r>
        <w:separator/>
      </w:r>
    </w:p>
  </w:endnote>
  <w:endnote w:type="continuationSeparator" w:id="0">
    <w:p w14:paraId="470CDB77" w14:textId="77777777" w:rsidR="00EA37D4" w:rsidRDefault="00EA37D4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F037B" w14:textId="77777777" w:rsidR="00EA37D4" w:rsidRDefault="00EA37D4" w:rsidP="00A91D75">
      <w:r>
        <w:separator/>
      </w:r>
    </w:p>
  </w:footnote>
  <w:footnote w:type="continuationSeparator" w:id="0">
    <w:p w14:paraId="5DD83362" w14:textId="77777777" w:rsidR="00EA37D4" w:rsidRDefault="00EA37D4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77EB44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90B96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284B67"/>
    <w:rsid w:val="00342438"/>
    <w:rsid w:val="00375A6C"/>
    <w:rsid w:val="003C3BCB"/>
    <w:rsid w:val="003F429C"/>
    <w:rsid w:val="004327C3"/>
    <w:rsid w:val="00444677"/>
    <w:rsid w:val="004B4CE3"/>
    <w:rsid w:val="004C376F"/>
    <w:rsid w:val="0052670B"/>
    <w:rsid w:val="00577305"/>
    <w:rsid w:val="00594EA8"/>
    <w:rsid w:val="005C1FD0"/>
    <w:rsid w:val="005C2E0B"/>
    <w:rsid w:val="005C5972"/>
    <w:rsid w:val="005F16C7"/>
    <w:rsid w:val="005F775E"/>
    <w:rsid w:val="00616463"/>
    <w:rsid w:val="006407D0"/>
    <w:rsid w:val="006458AA"/>
    <w:rsid w:val="00653611"/>
    <w:rsid w:val="0067062C"/>
    <w:rsid w:val="006A01B4"/>
    <w:rsid w:val="00722359"/>
    <w:rsid w:val="00760843"/>
    <w:rsid w:val="00782C42"/>
    <w:rsid w:val="007A454B"/>
    <w:rsid w:val="007A6D89"/>
    <w:rsid w:val="007B0DFA"/>
    <w:rsid w:val="007E5E59"/>
    <w:rsid w:val="007E65D3"/>
    <w:rsid w:val="00802377"/>
    <w:rsid w:val="00823D33"/>
    <w:rsid w:val="0083224F"/>
    <w:rsid w:val="008759A8"/>
    <w:rsid w:val="008A2E55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1740A"/>
    <w:rsid w:val="00A544E4"/>
    <w:rsid w:val="00A65BD5"/>
    <w:rsid w:val="00A7217A"/>
    <w:rsid w:val="00A86068"/>
    <w:rsid w:val="00A91D75"/>
    <w:rsid w:val="00A97388"/>
    <w:rsid w:val="00AC343A"/>
    <w:rsid w:val="00B04389"/>
    <w:rsid w:val="00B2112A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70DC"/>
    <w:rsid w:val="00E36B4E"/>
    <w:rsid w:val="00E523C3"/>
    <w:rsid w:val="00E5388E"/>
    <w:rsid w:val="00E5661E"/>
    <w:rsid w:val="00E6016B"/>
    <w:rsid w:val="00E63577"/>
    <w:rsid w:val="00E94B95"/>
    <w:rsid w:val="00E953C6"/>
    <w:rsid w:val="00EA37D4"/>
    <w:rsid w:val="00EB6D62"/>
    <w:rsid w:val="00ED6905"/>
    <w:rsid w:val="00EF64C7"/>
    <w:rsid w:val="00F808B8"/>
    <w:rsid w:val="00F91FA4"/>
    <w:rsid w:val="00FE0D74"/>
    <w:rsid w:val="00FE3D2C"/>
    <w:rsid w:val="0D5D6F9E"/>
    <w:rsid w:val="1EC2E27B"/>
    <w:rsid w:val="326120E6"/>
    <w:rsid w:val="39729300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8</cp:revision>
  <dcterms:created xsi:type="dcterms:W3CDTF">2019-11-08T08:39:00Z</dcterms:created>
  <dcterms:modified xsi:type="dcterms:W3CDTF">2019-11-23T13:26:00Z</dcterms:modified>
  <cp:contentStatus/>
  <cp:version/>
</cp:coreProperties>
</file>