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00930657" w:rsidRDefault="005C1FD0" w14:paraId="5514C92E" w14:textId="4BC9E62B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519E4297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519E4297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83DC2F" w14:textId="6EA26B6E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519E4297" w:rsidRDefault="6E552A3A" w14:paraId="66A2C8F8" w14:textId="4A479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</w:pPr>
            <w:r w:rsidRPr="519E4297" w:rsidR="50C5850D"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  <w:t>23</w:t>
            </w:r>
            <w:r w:rsidRPr="519E4297" w:rsidR="1EC2E27B"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  <w:t>/10/2019</w:t>
            </w:r>
          </w:p>
        </w:tc>
      </w:tr>
      <w:tr w:rsidRPr="0094394A" w:rsidR="008E3B0A" w:rsidTr="519E4297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519E4297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519E4297" w14:paraId="722F9D7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32C0562B" w14:textId="15EDC0D2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19DBF3B1" w14:textId="3423F6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D45A4D" w:rsidR="008E3B0A" w:rsidP="00E953C6" w:rsidRDefault="008E3B0A" w14:paraId="14090E3E" w14:textId="10350D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</w:t>
            </w:r>
            <w:proofErr w:type="spellStart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>Bao</w:t>
            </w:r>
            <w:proofErr w:type="spellEnd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 Quoc               </w:t>
            </w:r>
          </w:p>
          <w:p w:rsidRPr="00D45A4D" w:rsidR="008E3B0A" w:rsidP="00E953C6" w:rsidRDefault="008E3B0A" w14:paraId="3A741B31" w14:textId="5E4761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:rsidRPr="00156F4A" w:rsidR="008E3B0A" w:rsidP="00E953C6" w:rsidRDefault="008E3B0A" w14:paraId="0B16A088" w14:textId="3B9E1F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0"/>
      <w:bookmarkStart w:name="_Hlk19452700" w:id="1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0D5D6F9E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007E5965" w:rsidRDefault="00E953C6" w14:paraId="2BD245AA" w14:textId="453BA6EA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7E5965" w:rsidRDefault="00E953C6" w14:paraId="3CC75FA7" w14:textId="351A4B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07E5965" w:rsidRDefault="00E953C6" w14:paraId="47AD5BCA" w14:textId="6014320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Pr="00A544E4" w:rsidR="00E953C6" w:rsidTr="0D5D6F9E" w14:paraId="1C8FE1FE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519E4297" w:rsidRDefault="004B4CE3" w14:paraId="09180D36" w14:textId="257EA4A3">
            <w:pPr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</w:pPr>
            <w:r w:rsidRPr="519E4297" w:rsidR="004B4CE3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Pr="519E4297" w:rsidR="39729300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>plan iteration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E953C6" w:rsidRDefault="00D45A4D" w14:paraId="112BA0FF" w14:textId="32BA5223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Alex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07E5965" w:rsidRDefault="00D45A4D" w14:paraId="51CC1008" w14:textId="4350126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Pr="00A544E4" w:rsidR="00E953C6" w:rsidTr="0D5D6F9E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519E4297" w:rsidRDefault="004B4CE3" w14:paraId="642251B6" w14:textId="71F6423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</w:pPr>
            <w:r w:rsidRPr="519E4297" w:rsidR="52F2CFD4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>Progress in iteration 1</w:t>
            </w:r>
            <w:bookmarkStart w:name="_GoBack" w:id="3"/>
            <w:bookmarkEnd w:id="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E953C6" w:rsidRDefault="00D45A4D" w14:paraId="13A599B2" w14:textId="5C01053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  <w:r w:rsidR="004B4CE3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D5D6F9E" w:rsidRDefault="00D45A4D" w14:paraId="53060EB1" w14:textId="7173E7BD">
            <w:pPr>
              <w:pStyle w:val="ListBullet"/>
              <w:numPr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icrosoft Sans Serif" w:cstheme="minorAscii"/>
                <w:sz w:val="20"/>
                <w:szCs w:val="20"/>
                <w:lang w:val="en-GB"/>
              </w:rPr>
            </w:pPr>
            <w:r w:rsidRPr="0D5D6F9E" w:rsidR="71DA6C64">
              <w:rPr>
                <w:rFonts w:cs="Microsoft Sans Serif" w:cstheme="minorAscii"/>
                <w:sz w:val="20"/>
                <w:szCs w:val="20"/>
                <w:lang w:val="en-GB"/>
              </w:rPr>
              <w:t xml:space="preserve">10 </w:t>
            </w:r>
            <w:r w:rsidRPr="0D5D6F9E" w:rsidR="00E953C6">
              <w:rPr>
                <w:rFonts w:cs="Microsoft Sans Serif" w:cstheme="minorAscii"/>
                <w:sz w:val="20"/>
                <w:szCs w:val="20"/>
                <w:lang w:val="en-GB"/>
              </w:rPr>
              <w:t>mins</w:t>
            </w:r>
          </w:p>
        </w:tc>
      </w:tr>
      <w:tr w:rsidRPr="00A544E4" w:rsidR="005C1FD0" w:rsidTr="0D5D6F9E" w14:paraId="610A80F0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="005C1FD0" w:rsidP="007E5965" w:rsidRDefault="00722359" w14:paraId="518B0315" w14:textId="39C94843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  <w:r w:rsidR="005C1FD0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005C1FD0" w:rsidP="00E953C6" w:rsidRDefault="00722359" w14:paraId="5D021950" w14:textId="78BCC228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="005C1FD0" w:rsidP="007E5965" w:rsidRDefault="005C1FD0" w14:paraId="3492065A" w14:textId="39818C0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:rsidR="00A97388" w:rsidP="00D1792E" w:rsidRDefault="00A97388" w14:paraId="0A582200" w14:textId="77777777">
      <w:pPr>
        <w:pStyle w:val="Heading2"/>
        <w:spacing w:before="500"/>
      </w:pPr>
    </w:p>
    <w:sectPr w:rsidR="00A97388" w:rsidSect="00CB27A1">
      <w:headerReference w:type="default" r:id="rId8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6F" w:rsidP="00A91D75" w:rsidRDefault="004C376F" w14:paraId="3B5F7E5C" w14:textId="77777777">
      <w:r>
        <w:separator/>
      </w:r>
    </w:p>
  </w:endnote>
  <w:endnote w:type="continuationSeparator" w:id="0">
    <w:p w:rsidR="004C376F" w:rsidP="00A91D75" w:rsidRDefault="004C376F" w14:paraId="07E1F8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6F" w:rsidP="00A91D75" w:rsidRDefault="004C376F" w14:paraId="4A3C113A" w14:textId="77777777">
      <w:r>
        <w:separator/>
      </w:r>
    </w:p>
  </w:footnote>
  <w:footnote w:type="continuationSeparator" w:id="0">
    <w:p w:rsidR="004C376F" w:rsidP="00A91D75" w:rsidRDefault="004C376F" w14:paraId="76464B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77EB4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444677"/>
    <w:rsid w:val="004B4CE3"/>
    <w:rsid w:val="004C376F"/>
    <w:rsid w:val="0052670B"/>
    <w:rsid w:val="00577305"/>
    <w:rsid w:val="005C1FD0"/>
    <w:rsid w:val="005C2E0B"/>
    <w:rsid w:val="005C5972"/>
    <w:rsid w:val="005F16C7"/>
    <w:rsid w:val="005F775E"/>
    <w:rsid w:val="006407D0"/>
    <w:rsid w:val="006458AA"/>
    <w:rsid w:val="00653611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1740A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70DC"/>
    <w:rsid w:val="00E36B4E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0D5D6F9E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C:\Users\Rozalina\AppData\Roaming\Microsoft\Templates\Annual report (Red and Black design).dotx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Bemmel,Sander J.A. van</lastModifiedBy>
  <revision>4</revision>
  <dcterms:created xsi:type="dcterms:W3CDTF">2019-10-07T08:45:00.0000000Z</dcterms:created>
  <dcterms:modified xsi:type="dcterms:W3CDTF">2019-10-20T17:20:54.4637388Z</dcterms:modified>
  <contentStatus/>
  <version/>
</coreProperties>
</file>