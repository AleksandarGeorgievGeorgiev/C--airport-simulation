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705EB40D" w:rsidR="00E523C3" w:rsidRPr="0094394A" w:rsidRDefault="311A5D43" w:rsidP="311A5D43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00E9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00E953C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83DC2F" w14:textId="5B0C7FB4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66A2C8F8" w14:textId="74B755B6" w:rsidR="008E3B0A" w:rsidRPr="00156F4A" w:rsidRDefault="00974817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09</w:t>
            </w:r>
            <w:r w:rsidR="0012532F">
              <w:rPr>
                <w:rFonts w:ascii="Calibri" w:hAnsi="Calibri" w:cstheme="minorHAnsi"/>
                <w:b/>
                <w:bCs/>
                <w:sz w:val="20"/>
                <w:lang w:val="en-GB"/>
              </w:rPr>
              <w:t>/10/2019</w:t>
            </w:r>
          </w:p>
        </w:tc>
      </w:tr>
      <w:tr w:rsidR="008E3B0A" w:rsidRPr="0094394A" w14:paraId="668C630A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445A2616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E953C6" w:rsidRPr="0094394A" w14:paraId="0DB42362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00E953C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19DBF3B1" w14:textId="3423F661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262093E3" w14:textId="62AFB310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0B16A088" w14:textId="59AF1F1B" w:rsidR="008E3B0A" w:rsidRPr="00CF77AB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</w:tc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0B0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B04F19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B04F1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77777777" w:rsidR="00E953C6" w:rsidRPr="00A544E4" w:rsidRDefault="00E953C6" w:rsidP="00B04F1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="00E953C6" w:rsidRPr="00A544E4" w14:paraId="496FE148" w14:textId="77777777" w:rsidTr="00B04F19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6DD9401" w14:textId="5067EB7B" w:rsidR="00E953C6" w:rsidRPr="00A544E4" w:rsidRDefault="00B04F19" w:rsidP="00B04F19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</w:t>
            </w:r>
            <w:r w:rsidR="00CE445D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user requirements document </w:t>
            </w:r>
          </w:p>
        </w:tc>
        <w:tc>
          <w:tcPr>
            <w:tcW w:w="4140" w:type="dxa"/>
            <w:vAlign w:val="center"/>
          </w:tcPr>
          <w:p w14:paraId="15BCB187" w14:textId="6488D9DB" w:rsidR="00E953C6" w:rsidRPr="003C3BCB" w:rsidRDefault="00B04F19" w:rsidP="00B04F19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</w:p>
        </w:tc>
        <w:tc>
          <w:tcPr>
            <w:tcW w:w="2929" w:type="dxa"/>
            <w:vAlign w:val="center"/>
          </w:tcPr>
          <w:p w14:paraId="02F34377" w14:textId="60FF2DB2" w:rsidR="00E953C6" w:rsidRPr="00A544E4" w:rsidRDefault="00B04F19" w:rsidP="00B04F1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>mins</w:t>
            </w:r>
          </w:p>
        </w:tc>
      </w:tr>
      <w:tr w:rsidR="00E953C6" w:rsidRPr="00A544E4" w14:paraId="2A6E6BA7" w14:textId="77777777" w:rsidTr="00B04F19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42251B6" w14:textId="6EE89ED1" w:rsidR="00B04F19" w:rsidRPr="00B04F19" w:rsidRDefault="00974817" w:rsidP="00B04F19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Discussed class diagram </w:t>
            </w:r>
          </w:p>
        </w:tc>
        <w:tc>
          <w:tcPr>
            <w:tcW w:w="4140" w:type="dxa"/>
            <w:vAlign w:val="center"/>
          </w:tcPr>
          <w:p w14:paraId="13A599B2" w14:textId="51A04C86" w:rsidR="00E953C6" w:rsidRPr="00A544E4" w:rsidRDefault="00974817" w:rsidP="00B04F19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Aleksander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Georgiev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53060EB1" w14:textId="5417C4D0" w:rsidR="00E953C6" w:rsidRPr="00A544E4" w:rsidRDefault="00E953C6" w:rsidP="00B04F1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  <w:tr w:rsidR="00B04F19" w:rsidRPr="00A544E4" w14:paraId="59FFB07F" w14:textId="77777777" w:rsidTr="00B04F19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8B704DF" w14:textId="4C3704E5" w:rsidR="00B04F19" w:rsidRDefault="00B04F19" w:rsidP="00B04F19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for the client </w:t>
            </w:r>
          </w:p>
        </w:tc>
        <w:tc>
          <w:tcPr>
            <w:tcW w:w="4140" w:type="dxa"/>
            <w:vAlign w:val="center"/>
          </w:tcPr>
          <w:p w14:paraId="1042A84C" w14:textId="05447816" w:rsidR="00B04F19" w:rsidRDefault="00B04F19" w:rsidP="00B04F19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team </w:t>
            </w:r>
          </w:p>
        </w:tc>
        <w:tc>
          <w:tcPr>
            <w:tcW w:w="2929" w:type="dxa"/>
            <w:vAlign w:val="center"/>
          </w:tcPr>
          <w:p w14:paraId="683F2873" w14:textId="555A82A9" w:rsidR="00B04F19" w:rsidRDefault="00B04F19" w:rsidP="00B04F1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</w:tbl>
    <w:bookmarkEnd w:id="1"/>
    <w:bookmarkEnd w:id="2"/>
    <w:p w14:paraId="27FEF62D" w14:textId="326BCE37" w:rsidR="00B04F19" w:rsidRPr="00B04F19" w:rsidRDefault="00C41B6A" w:rsidP="00B04F19">
      <w:pPr>
        <w:pStyle w:val="Heading2"/>
        <w:rPr>
          <w:sz w:val="20"/>
        </w:rPr>
      </w:pPr>
      <w:r>
        <w:rPr>
          <w:sz w:val="20"/>
        </w:rPr>
        <w:t>User requirements</w:t>
      </w:r>
      <w:r w:rsidR="00B04389">
        <w:rPr>
          <w:sz w:val="20"/>
        </w:rPr>
        <w:t xml:space="preserve"> </w:t>
      </w:r>
      <w:r>
        <w:rPr>
          <w:sz w:val="20"/>
        </w:rPr>
        <w:t>document</w:t>
      </w:r>
      <w:r w:rsidR="00B04389">
        <w:rPr>
          <w:sz w:val="20"/>
        </w:rPr>
        <w:t xml:space="preserve"> feedback:</w:t>
      </w:r>
    </w:p>
    <w:p w14:paraId="638F572A" w14:textId="2C7F41E4" w:rsidR="00403AF5" w:rsidRDefault="00974817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Update the version history table </w:t>
      </w:r>
    </w:p>
    <w:p w14:paraId="277851DA" w14:textId="103C14C7" w:rsidR="00974817" w:rsidRDefault="00974817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Fix the extensions for the use cases (create flight, delete flight)</w:t>
      </w:r>
    </w:p>
    <w:p w14:paraId="6BF5DF58" w14:textId="2860BAE0" w:rsidR="00974817" w:rsidRDefault="00974817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Proofread and format the document </w:t>
      </w:r>
    </w:p>
    <w:p w14:paraId="21EDEDA2" w14:textId="7DCB537E" w:rsidR="00974817" w:rsidRDefault="00974817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Remove use cases #5 – Change conveyor speed, #6 – Change number of workers per drop-off point, #7 – Change capacity per drop off point</w:t>
      </w:r>
    </w:p>
    <w:p w14:paraId="7C4F11F7" w14:textId="2E2A89F2" w:rsidR="00974817" w:rsidRDefault="00974817" w:rsidP="00B0438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In use case #1 – Initialize Information, include the option to change conveyor speed, number of workers per drop-off point and capacity per drop-off point</w:t>
      </w:r>
    </w:p>
    <w:p w14:paraId="25D9CBC5" w14:textId="6F7D8C8D" w:rsidR="00156F4A" w:rsidRPr="00A97388" w:rsidRDefault="00156F4A" w:rsidP="00156F4A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14:paraId="17EDA8C0" w14:textId="59E203B9" w:rsidR="00C21B11" w:rsidRDefault="00974817" w:rsidP="3982326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Start on the concept version for plan for iteration two </w:t>
      </w:r>
    </w:p>
    <w:p w14:paraId="4EB5C65E" w14:textId="4D3679A8" w:rsidR="00974817" w:rsidRDefault="00974817" w:rsidP="3982326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Update the process report </w:t>
      </w:r>
    </w:p>
    <w:p w14:paraId="3DE60A1B" w14:textId="2A9B47C7" w:rsidR="00974817" w:rsidRDefault="00974817" w:rsidP="3982326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Start working on the sequence diagram </w:t>
      </w:r>
    </w:p>
    <w:p w14:paraId="221D7663" w14:textId="345001B4" w:rsidR="00974817" w:rsidRPr="00B04389" w:rsidRDefault="00974817" w:rsidP="3982326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Start working on the proof of concept, basic functionalities with code</w:t>
      </w:r>
      <w:bookmarkStart w:id="3" w:name="_GoBack"/>
      <w:bookmarkEnd w:id="3"/>
    </w:p>
    <w:p w14:paraId="0A582200" w14:textId="77777777" w:rsidR="00A97388" w:rsidRDefault="00A97388" w:rsidP="00D1792E">
      <w:pPr>
        <w:pStyle w:val="Heading2"/>
        <w:spacing w:before="500"/>
      </w:pPr>
    </w:p>
    <w:sectPr w:rsidR="00A97388" w:rsidSect="00CB27A1">
      <w:headerReference w:type="default" r:id="rId11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44772" w14:textId="77777777" w:rsidR="00DD5D80" w:rsidRDefault="00DD5D80" w:rsidP="00A91D75">
      <w:r>
        <w:separator/>
      </w:r>
    </w:p>
  </w:endnote>
  <w:endnote w:type="continuationSeparator" w:id="0">
    <w:p w14:paraId="79533E40" w14:textId="77777777" w:rsidR="00DD5D80" w:rsidRDefault="00DD5D80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B478E" w14:textId="77777777" w:rsidR="00DD5D80" w:rsidRDefault="00DD5D80" w:rsidP="00A91D75">
      <w:r>
        <w:separator/>
      </w:r>
    </w:p>
  </w:footnote>
  <w:footnote w:type="continuationSeparator" w:id="0">
    <w:p w14:paraId="4C658B37" w14:textId="77777777" w:rsidR="00DD5D80" w:rsidRDefault="00DD5D80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3EB9CF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&#13;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&#13;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6006E"/>
    <w:rsid w:val="000C4046"/>
    <w:rsid w:val="00111E27"/>
    <w:rsid w:val="0012532F"/>
    <w:rsid w:val="00147916"/>
    <w:rsid w:val="00156F4A"/>
    <w:rsid w:val="00184B35"/>
    <w:rsid w:val="001865F2"/>
    <w:rsid w:val="0019776B"/>
    <w:rsid w:val="001D3936"/>
    <w:rsid w:val="001E59F3"/>
    <w:rsid w:val="002063EE"/>
    <w:rsid w:val="00214A93"/>
    <w:rsid w:val="00226FF2"/>
    <w:rsid w:val="0025466A"/>
    <w:rsid w:val="002549A3"/>
    <w:rsid w:val="002C2A66"/>
    <w:rsid w:val="002D0085"/>
    <w:rsid w:val="00342438"/>
    <w:rsid w:val="00375A6C"/>
    <w:rsid w:val="003C3BCB"/>
    <w:rsid w:val="003C7245"/>
    <w:rsid w:val="003F2C27"/>
    <w:rsid w:val="003F429C"/>
    <w:rsid w:val="00403AF5"/>
    <w:rsid w:val="00411C25"/>
    <w:rsid w:val="00471AA3"/>
    <w:rsid w:val="004B471B"/>
    <w:rsid w:val="00570054"/>
    <w:rsid w:val="00577305"/>
    <w:rsid w:val="005C2E0B"/>
    <w:rsid w:val="005C5972"/>
    <w:rsid w:val="005F16C7"/>
    <w:rsid w:val="006458AA"/>
    <w:rsid w:val="00714211"/>
    <w:rsid w:val="00760843"/>
    <w:rsid w:val="00772A72"/>
    <w:rsid w:val="007A454B"/>
    <w:rsid w:val="007A6D89"/>
    <w:rsid w:val="007B0DFA"/>
    <w:rsid w:val="007B6620"/>
    <w:rsid w:val="007E5E59"/>
    <w:rsid w:val="007E65D3"/>
    <w:rsid w:val="00802377"/>
    <w:rsid w:val="00813418"/>
    <w:rsid w:val="00823D33"/>
    <w:rsid w:val="008441BC"/>
    <w:rsid w:val="008759A8"/>
    <w:rsid w:val="008B46AB"/>
    <w:rsid w:val="008C30F7"/>
    <w:rsid w:val="008E3B0A"/>
    <w:rsid w:val="008E707B"/>
    <w:rsid w:val="00901E0D"/>
    <w:rsid w:val="009210A6"/>
    <w:rsid w:val="00924378"/>
    <w:rsid w:val="00930657"/>
    <w:rsid w:val="0094394A"/>
    <w:rsid w:val="00944D7A"/>
    <w:rsid w:val="00974817"/>
    <w:rsid w:val="009853EA"/>
    <w:rsid w:val="009A0F76"/>
    <w:rsid w:val="009D2B92"/>
    <w:rsid w:val="00A03BCD"/>
    <w:rsid w:val="00A544E4"/>
    <w:rsid w:val="00A56D31"/>
    <w:rsid w:val="00A7217A"/>
    <w:rsid w:val="00A86068"/>
    <w:rsid w:val="00A91D75"/>
    <w:rsid w:val="00A97388"/>
    <w:rsid w:val="00AC343A"/>
    <w:rsid w:val="00AF6527"/>
    <w:rsid w:val="00B021B2"/>
    <w:rsid w:val="00B04389"/>
    <w:rsid w:val="00B04F19"/>
    <w:rsid w:val="00B2118E"/>
    <w:rsid w:val="00B406FA"/>
    <w:rsid w:val="00B464FD"/>
    <w:rsid w:val="00B617A7"/>
    <w:rsid w:val="00BB1098"/>
    <w:rsid w:val="00C021A0"/>
    <w:rsid w:val="00C21B11"/>
    <w:rsid w:val="00C41B6A"/>
    <w:rsid w:val="00C50FEA"/>
    <w:rsid w:val="00C62A3B"/>
    <w:rsid w:val="00C6323A"/>
    <w:rsid w:val="00C814A7"/>
    <w:rsid w:val="00C87193"/>
    <w:rsid w:val="00C94141"/>
    <w:rsid w:val="00CB27A1"/>
    <w:rsid w:val="00CE0701"/>
    <w:rsid w:val="00CE445D"/>
    <w:rsid w:val="00CE600B"/>
    <w:rsid w:val="00CF77AB"/>
    <w:rsid w:val="00D151D6"/>
    <w:rsid w:val="00D1792E"/>
    <w:rsid w:val="00D476F7"/>
    <w:rsid w:val="00D55CBC"/>
    <w:rsid w:val="00D8631A"/>
    <w:rsid w:val="00D87CD8"/>
    <w:rsid w:val="00DB0E71"/>
    <w:rsid w:val="00DD5D80"/>
    <w:rsid w:val="00DF1CFA"/>
    <w:rsid w:val="00DF1F90"/>
    <w:rsid w:val="00E270DC"/>
    <w:rsid w:val="00E523C3"/>
    <w:rsid w:val="00E5388E"/>
    <w:rsid w:val="00E6016B"/>
    <w:rsid w:val="00E94B95"/>
    <w:rsid w:val="00E953C6"/>
    <w:rsid w:val="00EB09C4"/>
    <w:rsid w:val="00EB6D62"/>
    <w:rsid w:val="00ED6905"/>
    <w:rsid w:val="00EF64C7"/>
    <w:rsid w:val="00F764F2"/>
    <w:rsid w:val="00F808B8"/>
    <w:rsid w:val="00F91FA4"/>
    <w:rsid w:val="00FE0D74"/>
    <w:rsid w:val="00FE3D2C"/>
    <w:rsid w:val="311A5D43"/>
    <w:rsid w:val="398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8111CE8D2442A2BD9E50565E7AC4" ma:contentTypeVersion="6" ma:contentTypeDescription="Een nieuw document maken." ma:contentTypeScope="" ma:versionID="f1090bd969edffeabe3e98fe74672c64">
  <xsd:schema xmlns:xsd="http://www.w3.org/2001/XMLSchema" xmlns:xs="http://www.w3.org/2001/XMLSchema" xmlns:p="http://schemas.microsoft.com/office/2006/metadata/properties" xmlns:ns3="44385c9a-f6e0-454d-b315-c5823463a252" xmlns:ns4="d7b9ec27-fd22-41a8-99dc-4804b1382d04" targetNamespace="http://schemas.microsoft.com/office/2006/metadata/properties" ma:root="true" ma:fieldsID="9c1eb6ff76bfbc8a2506c2d217f4987c" ns3:_="" ns4:_="">
    <xsd:import namespace="44385c9a-f6e0-454d-b315-c5823463a252"/>
    <xsd:import namespace="d7b9ec27-fd22-41a8-99dc-4804b1382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85c9a-f6e0-454d-b315-c5823463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ec27-fd22-41a8-99dc-4804b1382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C98D04-38F7-47BA-81F0-B2AA66B9F5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51F09-1D10-4303-BB1B-1F32178F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85c9a-f6e0-454d-b315-c5823463a252"/>
    <ds:schemaRef ds:uri="d7b9ec27-fd22-41a8-99dc-4804b1382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3F732-DB2C-4A7F-A69F-5F5A2ACC2D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C:\Users\Rozalina\AppData\Roaming\Microsoft\Templates\Annual report (Red and Black design).dotx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2</cp:revision>
  <dcterms:created xsi:type="dcterms:W3CDTF">2019-10-09T11:53:00Z</dcterms:created>
  <dcterms:modified xsi:type="dcterms:W3CDTF">2019-10-09T11:53:00Z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0x0101005BE78111CE8D2442A2BD9E50565E7AC4</vt:lpwstr>
  </property>
</Properties>
</file>