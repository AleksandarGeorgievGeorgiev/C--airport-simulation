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705EB40D" w:rsidR="00E523C3" w:rsidRPr="0094394A" w:rsidRDefault="00930657" w:rsidP="00930657">
      <w:pPr>
        <w:pStyle w:val="Heading5"/>
        <w:rPr>
          <w:rFonts w:ascii="Calibri" w:hAnsi="Calibri"/>
          <w:b/>
          <w:bCs/>
        </w:rPr>
      </w:pPr>
      <w:r w:rsidRPr="0094394A">
        <w:rPr>
          <w:rFonts w:ascii="Calibri" w:hAnsi="Calibri"/>
          <w:b/>
          <w:bCs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00E9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00E953C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83DC2F" w14:textId="5B0C7FB4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66A2C8F8" w14:textId="419E41E9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10/09/</w:t>
            </w:r>
            <w:r w:rsidR="0094394A"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2</w:t>
            </w: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019</w:t>
            </w:r>
          </w:p>
        </w:tc>
      </w:tr>
      <w:tr w:rsidR="008E3B0A" w:rsidRPr="0094394A" w14:paraId="668C630A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445A2616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E953C6" w:rsidRPr="0094394A" w14:paraId="0DB42362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00E953C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14090E3E" w14:textId="676FFC54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             </w:t>
            </w:r>
          </w:p>
          <w:p w14:paraId="3A741B31" w14:textId="5E47617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0B16A088" w14:textId="3BD8774C" w:rsidR="008E3B0A" w:rsidRPr="00CF77AB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CF77AB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0156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006E62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006E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77777777" w:rsidR="00E953C6" w:rsidRPr="00A544E4" w:rsidRDefault="00E953C6" w:rsidP="00006E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="00E953C6" w:rsidRPr="00A544E4" w14:paraId="1C8FE1FE" w14:textId="77777777" w:rsidTr="00156F4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9180D36" w14:textId="0C3BD9D2" w:rsidR="00E953C6" w:rsidRPr="00A544E4" w:rsidRDefault="00006E62" w:rsidP="00006E62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on the concept version of user requirements document </w:t>
            </w:r>
          </w:p>
        </w:tc>
        <w:tc>
          <w:tcPr>
            <w:tcW w:w="4140" w:type="dxa"/>
            <w:vAlign w:val="center"/>
          </w:tcPr>
          <w:p w14:paraId="112BA0FF" w14:textId="5698D3D4" w:rsidR="00E953C6" w:rsidRPr="00A544E4" w:rsidRDefault="00E953C6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14:paraId="51CC1008" w14:textId="4CEBE3EE" w:rsidR="00E953C6" w:rsidRPr="00A544E4" w:rsidRDefault="00E953C6" w:rsidP="00006E62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E953C6" w:rsidRPr="00A544E4" w14:paraId="496FE148" w14:textId="77777777" w:rsidTr="00156F4A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6DD9401" w14:textId="15D784AD" w:rsidR="00E953C6" w:rsidRPr="00A544E4" w:rsidRDefault="00F701F9" w:rsidP="00006E62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Questions </w:t>
            </w:r>
          </w:p>
        </w:tc>
        <w:tc>
          <w:tcPr>
            <w:tcW w:w="4140" w:type="dxa"/>
            <w:vAlign w:val="center"/>
          </w:tcPr>
          <w:p w14:paraId="15BCB187" w14:textId="3A26D3BC" w:rsidR="00E953C6" w:rsidRPr="003C3BCB" w:rsidRDefault="00E953C6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team</w:t>
            </w:r>
          </w:p>
        </w:tc>
        <w:tc>
          <w:tcPr>
            <w:tcW w:w="2929" w:type="dxa"/>
            <w:vAlign w:val="center"/>
          </w:tcPr>
          <w:p w14:paraId="02F34377" w14:textId="4A90F99C" w:rsidR="00E953C6" w:rsidRPr="00A544E4" w:rsidRDefault="00E953C6" w:rsidP="00006E62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</w:tbl>
    <w:bookmarkEnd w:id="1"/>
    <w:bookmarkEnd w:id="2"/>
    <w:p w14:paraId="42928FC2" w14:textId="53400D00" w:rsidR="00B04389" w:rsidRDefault="00F701F9" w:rsidP="00B04389">
      <w:pPr>
        <w:pStyle w:val="Heading2"/>
        <w:rPr>
          <w:sz w:val="20"/>
        </w:rPr>
      </w:pPr>
      <w:r>
        <w:rPr>
          <w:sz w:val="20"/>
        </w:rPr>
        <w:t>User Requirements Document</w:t>
      </w:r>
      <w:r w:rsidR="00B04389">
        <w:rPr>
          <w:sz w:val="20"/>
        </w:rPr>
        <w:t xml:space="preserve"> feedback:</w:t>
      </w:r>
    </w:p>
    <w:p w14:paraId="3E91E74B" w14:textId="74BAA40C" w:rsidR="00B04389" w:rsidRDefault="00F701F9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Make changes to the functional requirements </w:t>
      </w:r>
    </w:p>
    <w:p w14:paraId="25D9CBC5" w14:textId="6F7D8C8D" w:rsidR="00156F4A" w:rsidRPr="00A97388" w:rsidRDefault="00156F4A" w:rsidP="00156F4A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14:paraId="159BE6FB" w14:textId="6267385B" w:rsidR="00B04389" w:rsidRPr="00B04389" w:rsidRDefault="00F701F9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Research on how the airport management </w:t>
      </w:r>
      <w:bookmarkStart w:id="3" w:name="_GoBack"/>
      <w:bookmarkEnd w:id="3"/>
      <w:r>
        <w:rPr>
          <w:sz w:val="20"/>
          <w:szCs w:val="20"/>
        </w:rPr>
        <w:t xml:space="preserve">system works from arrival to departure </w:t>
      </w:r>
    </w:p>
    <w:p w14:paraId="3B0A327F" w14:textId="3B3B53AA" w:rsidR="00156F4A" w:rsidRDefault="00F701F9" w:rsidP="00156F4A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Write a proposal justifying why we should only work on the departure</w:t>
      </w:r>
    </w:p>
    <w:p w14:paraId="0A582200" w14:textId="77777777" w:rsidR="00A97388" w:rsidRDefault="00A97388" w:rsidP="00D1792E">
      <w:pPr>
        <w:pStyle w:val="Heading2"/>
        <w:spacing w:before="500"/>
      </w:pPr>
    </w:p>
    <w:sectPr w:rsidR="00A97388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F5114" w14:textId="77777777" w:rsidR="00C46639" w:rsidRDefault="00C46639" w:rsidP="00A91D75">
      <w:r>
        <w:separator/>
      </w:r>
    </w:p>
  </w:endnote>
  <w:endnote w:type="continuationSeparator" w:id="0">
    <w:p w14:paraId="40B00D68" w14:textId="77777777" w:rsidR="00C46639" w:rsidRDefault="00C46639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F72DC" w14:textId="77777777" w:rsidR="00C46639" w:rsidRDefault="00C46639" w:rsidP="00A91D75">
      <w:r>
        <w:separator/>
      </w:r>
    </w:p>
  </w:footnote>
  <w:footnote w:type="continuationSeparator" w:id="0">
    <w:p w14:paraId="5EEB0365" w14:textId="77777777" w:rsidR="00C46639" w:rsidRDefault="00C46639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006E62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006E62" w:rsidRDefault="00006E62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34DFBE5E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006E62" w:rsidRDefault="00006E62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006E62" w:rsidRPr="00D476F7" w:rsidRDefault="00006E62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006E62" w:rsidRPr="008759A8" w:rsidRDefault="00006E62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06E62"/>
    <w:rsid w:val="0002111D"/>
    <w:rsid w:val="000C4046"/>
    <w:rsid w:val="00111E27"/>
    <w:rsid w:val="00147916"/>
    <w:rsid w:val="00156F4A"/>
    <w:rsid w:val="00184B35"/>
    <w:rsid w:val="001865F2"/>
    <w:rsid w:val="0019776B"/>
    <w:rsid w:val="001D0640"/>
    <w:rsid w:val="001E59F3"/>
    <w:rsid w:val="002063EE"/>
    <w:rsid w:val="00214A93"/>
    <w:rsid w:val="00226FF2"/>
    <w:rsid w:val="0025466A"/>
    <w:rsid w:val="002549A3"/>
    <w:rsid w:val="00342438"/>
    <w:rsid w:val="00375A6C"/>
    <w:rsid w:val="003C3BCB"/>
    <w:rsid w:val="003F429C"/>
    <w:rsid w:val="00577305"/>
    <w:rsid w:val="005C2E0B"/>
    <w:rsid w:val="005C5972"/>
    <w:rsid w:val="005F16C7"/>
    <w:rsid w:val="006458AA"/>
    <w:rsid w:val="00760843"/>
    <w:rsid w:val="007A454B"/>
    <w:rsid w:val="007A6D89"/>
    <w:rsid w:val="007B0DFA"/>
    <w:rsid w:val="007E5E59"/>
    <w:rsid w:val="007E65D3"/>
    <w:rsid w:val="00802377"/>
    <w:rsid w:val="00823D33"/>
    <w:rsid w:val="008759A8"/>
    <w:rsid w:val="008B46AB"/>
    <w:rsid w:val="008C30F7"/>
    <w:rsid w:val="008E3B0A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544E4"/>
    <w:rsid w:val="00A7217A"/>
    <w:rsid w:val="00A86068"/>
    <w:rsid w:val="00A91D75"/>
    <w:rsid w:val="00A97388"/>
    <w:rsid w:val="00AC343A"/>
    <w:rsid w:val="00B04389"/>
    <w:rsid w:val="00B464FD"/>
    <w:rsid w:val="00B617A7"/>
    <w:rsid w:val="00BB1098"/>
    <w:rsid w:val="00C46639"/>
    <w:rsid w:val="00C50FEA"/>
    <w:rsid w:val="00C6323A"/>
    <w:rsid w:val="00C814A7"/>
    <w:rsid w:val="00C87193"/>
    <w:rsid w:val="00CB27A1"/>
    <w:rsid w:val="00CF77AB"/>
    <w:rsid w:val="00D151D6"/>
    <w:rsid w:val="00D1792E"/>
    <w:rsid w:val="00D476F7"/>
    <w:rsid w:val="00D55CBC"/>
    <w:rsid w:val="00D8631A"/>
    <w:rsid w:val="00D87CD8"/>
    <w:rsid w:val="00DB0E71"/>
    <w:rsid w:val="00DF1CFA"/>
    <w:rsid w:val="00DF1F90"/>
    <w:rsid w:val="00E270DC"/>
    <w:rsid w:val="00E523C3"/>
    <w:rsid w:val="00E5388E"/>
    <w:rsid w:val="00E6016B"/>
    <w:rsid w:val="00E94B95"/>
    <w:rsid w:val="00E953C6"/>
    <w:rsid w:val="00EB6D62"/>
    <w:rsid w:val="00ED6905"/>
    <w:rsid w:val="00EF64C7"/>
    <w:rsid w:val="00F701F9"/>
    <w:rsid w:val="00F808B8"/>
    <w:rsid w:val="00F91FA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47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Nidhi</cp:lastModifiedBy>
  <cp:revision>4</cp:revision>
  <dcterms:created xsi:type="dcterms:W3CDTF">2019-09-17T10:52:00Z</dcterms:created>
  <dcterms:modified xsi:type="dcterms:W3CDTF">2019-09-17T13:22:00Z</dcterms:modified>
  <cp:contentStatus/>
  <cp:version/>
</cp:coreProperties>
</file>