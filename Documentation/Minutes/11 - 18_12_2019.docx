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966F" w14:textId="77777777" w:rsidR="00482D3C" w:rsidRPr="003C3BCB" w:rsidRDefault="00482D3C" w:rsidP="00482D3C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7100FE0F" w14:textId="77777777" w:rsidR="00482D3C" w:rsidRPr="0094394A" w:rsidRDefault="00482D3C" w:rsidP="00482D3C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482D3C" w:rsidRPr="0094394A" w14:paraId="22C6F8B5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E1F6834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25ED7C51" w14:textId="77777777" w:rsidR="00482D3C" w:rsidRPr="00156F4A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482D3C" w:rsidRPr="0094394A" w14:paraId="7D784D1D" w14:textId="77777777" w:rsidTr="00ED14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64003F5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20E49D6E" w14:textId="39A281EF" w:rsidR="00482D3C" w:rsidRPr="00156F4A" w:rsidRDefault="00D9180B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04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/1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/2019</w:t>
            </w:r>
          </w:p>
        </w:tc>
      </w:tr>
      <w:tr w:rsidR="00482D3C" w:rsidRPr="0094394A" w14:paraId="083A0D7F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B334EAB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4A5DB6C9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482D3C" w:rsidRPr="0094394A" w14:paraId="6C3C648D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62477C3" w14:textId="77777777" w:rsidR="00482D3C" w:rsidRPr="00E953C6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30133747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482D3C" w:rsidRPr="0094394A" w14:paraId="091640CD" w14:textId="77777777" w:rsidTr="00ED14BC">
        <w:trPr>
          <w:trHeight w:val="1340"/>
        </w:trPr>
        <w:tc>
          <w:tcPr>
            <w:tcW w:w="2492" w:type="dxa"/>
          </w:tcPr>
          <w:p w14:paraId="63EA532E" w14:textId="77777777" w:rsidR="00482D3C" w:rsidRPr="0094394A" w:rsidRDefault="00482D3C" w:rsidP="00ED14BC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53A755D8" w14:textId="77777777" w:rsidR="00482D3C" w:rsidRPr="00156F4A" w:rsidRDefault="00482D3C" w:rsidP="00ED14BC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55953076" w14:textId="77777777" w:rsidR="00482D3C" w:rsidRDefault="00482D3C" w:rsidP="00ED14BC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</w:t>
            </w:r>
          </w:p>
          <w:p w14:paraId="23838F1E" w14:textId="45DC7FD3" w:rsidR="00510081" w:rsidRPr="00510081" w:rsidRDefault="00482D3C" w:rsidP="00510081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Miladino</w:t>
            </w:r>
            <w:r w:rsidR="00510081">
              <w:rPr>
                <w:rFonts w:ascii="Calibri" w:hAnsi="Calibri" w:cstheme="minorHAnsi"/>
                <w:b/>
                <w:bCs/>
                <w:sz w:val="20"/>
              </w:rPr>
              <w:t>v</w:t>
            </w:r>
            <w:r>
              <w:rPr>
                <w:rFonts w:ascii="Calibri" w:hAnsi="Calibri" w:cstheme="minorHAnsi"/>
                <w:b/>
                <w:bCs/>
                <w:sz w:val="20"/>
              </w:rPr>
              <w:t>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</w:p>
        </w:tc>
      </w:tr>
    </w:tbl>
    <w:p w14:paraId="35C0B637" w14:textId="77777777" w:rsidR="00482D3C" w:rsidRDefault="00482D3C" w:rsidP="00482D3C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482D3C" w:rsidRPr="00A544E4" w14:paraId="53C2B6A3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D1B293B" w14:textId="77777777" w:rsidR="00482D3C" w:rsidRPr="00A544E4" w:rsidRDefault="00482D3C" w:rsidP="00ED14BC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5609A0B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A665B2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482D3C" w:rsidRPr="00A544E4" w14:paraId="0B83AA4C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FE56726" w14:textId="64FA79C3" w:rsidR="00482D3C" w:rsidRPr="00B04F19" w:rsidRDefault="00ED1D46" w:rsidP="00ED14BC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Feedback on what to do in final iteration</w:t>
            </w:r>
          </w:p>
        </w:tc>
        <w:tc>
          <w:tcPr>
            <w:tcW w:w="4140" w:type="dxa"/>
            <w:vAlign w:val="center"/>
          </w:tcPr>
          <w:p w14:paraId="4EB31823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Qin Zhao </w:t>
            </w:r>
          </w:p>
        </w:tc>
        <w:tc>
          <w:tcPr>
            <w:tcW w:w="2929" w:type="dxa"/>
            <w:vAlign w:val="center"/>
          </w:tcPr>
          <w:p w14:paraId="47B1CFF4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  <w:tr w:rsidR="00482D3C" w:rsidRPr="00A544E4" w14:paraId="5D7439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528D33D" w14:textId="2B845916" w:rsidR="00482D3C" w:rsidRDefault="00047457" w:rsidP="00ED14BC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Feedback on the </w:t>
            </w:r>
            <w:r w:rsidR="007B2A7F">
              <w:rPr>
                <w:rFonts w:cstheme="minorHAnsi"/>
                <w:b w:val="0"/>
                <w:bCs w:val="0"/>
                <w:sz w:val="20"/>
                <w:lang w:val="en-GB"/>
              </w:rPr>
              <w:t>design document</w:t>
            </w:r>
          </w:p>
        </w:tc>
        <w:tc>
          <w:tcPr>
            <w:tcW w:w="4140" w:type="dxa"/>
            <w:vAlign w:val="center"/>
          </w:tcPr>
          <w:p w14:paraId="1A3CBCC1" w14:textId="16F1B7F3" w:rsidR="00482D3C" w:rsidRDefault="00047457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Qin Zhao </w:t>
            </w:r>
            <w:r w:rsidR="00482D3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2721F9AD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482D3C" w:rsidRPr="00A544E4" w14:paraId="23811636" w14:textId="77777777" w:rsidTr="00ED14BC">
        <w:trPr>
          <w:trHeight w:val="503"/>
        </w:trPr>
        <w:tc>
          <w:tcPr>
            <w:tcW w:w="3415" w:type="dxa"/>
            <w:vAlign w:val="center"/>
          </w:tcPr>
          <w:p w14:paraId="4EC3C4E0" w14:textId="558ED92D" w:rsidR="00482D3C" w:rsidRDefault="008A420C" w:rsidP="00ED14B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Feedback on the test document</w:t>
            </w:r>
            <w:r w:rsidR="00482D3C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4764B3AB" w14:textId="76E34A1C" w:rsidR="00482D3C" w:rsidRDefault="008A420C" w:rsidP="00ED14BC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</w:t>
            </w:r>
            <w:r w:rsidR="00482D3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GB"/>
              </w:rPr>
              <w:t>Zhao</w:t>
            </w:r>
          </w:p>
        </w:tc>
        <w:tc>
          <w:tcPr>
            <w:tcW w:w="2929" w:type="dxa"/>
            <w:vAlign w:val="center"/>
          </w:tcPr>
          <w:p w14:paraId="7D4D8F58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</w:tbl>
    <w:bookmarkEnd w:id="1"/>
    <w:bookmarkEnd w:id="2"/>
    <w:p w14:paraId="2A3DD72E" w14:textId="4503CF5E" w:rsidR="00482D3C" w:rsidRDefault="00ED1D46" w:rsidP="00482D3C">
      <w:pPr>
        <w:pStyle w:val="Heading2"/>
        <w:rPr>
          <w:sz w:val="20"/>
        </w:rPr>
      </w:pPr>
      <w:r>
        <w:rPr>
          <w:sz w:val="20"/>
        </w:rPr>
        <w:t>Final Iteration feedback:</w:t>
      </w:r>
    </w:p>
    <w:p w14:paraId="27364858" w14:textId="3A573E0D" w:rsidR="008659A2" w:rsidRDefault="00CE045C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Don’t want to </w:t>
      </w:r>
      <w:r w:rsidR="008A420C">
        <w:rPr>
          <w:sz w:val="20"/>
          <w:szCs w:val="20"/>
        </w:rPr>
        <w:t>lose</w:t>
      </w:r>
      <w:r>
        <w:rPr>
          <w:sz w:val="20"/>
          <w:szCs w:val="20"/>
        </w:rPr>
        <w:t xml:space="preserve"> the results when we restart the simulation. </w:t>
      </w:r>
      <w:r w:rsidR="009024F4">
        <w:rPr>
          <w:sz w:val="20"/>
          <w:szCs w:val="20"/>
        </w:rPr>
        <w:t xml:space="preserve">Save </w:t>
      </w:r>
      <w:r w:rsidR="003E6AA5">
        <w:rPr>
          <w:sz w:val="20"/>
          <w:szCs w:val="20"/>
        </w:rPr>
        <w:t xml:space="preserve">the results of the simulation and statistics </w:t>
      </w:r>
      <w:r w:rsidR="005E4472">
        <w:rPr>
          <w:sz w:val="20"/>
          <w:szCs w:val="20"/>
        </w:rPr>
        <w:t>in a text file</w:t>
      </w:r>
    </w:p>
    <w:p w14:paraId="160A4DBB" w14:textId="5A90CD47" w:rsidR="007B2A7F" w:rsidRDefault="008A420C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Update the GUI</w:t>
      </w:r>
    </w:p>
    <w:p w14:paraId="00D2EE01" w14:textId="77777777" w:rsidR="007B2A7F" w:rsidRPr="007B2A7F" w:rsidRDefault="007B2A7F" w:rsidP="007B2A7F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0B7387BE" w14:textId="085D7F98" w:rsidR="007B2A7F" w:rsidRDefault="00615E9D" w:rsidP="007B2A7F">
      <w:pPr>
        <w:pStyle w:val="Heading2"/>
        <w:rPr>
          <w:sz w:val="20"/>
        </w:rPr>
      </w:pPr>
      <w:r>
        <w:rPr>
          <w:sz w:val="20"/>
        </w:rPr>
        <w:t>Test Document</w:t>
      </w:r>
      <w:r w:rsidR="007B2A7F">
        <w:rPr>
          <w:sz w:val="20"/>
        </w:rPr>
        <w:t xml:space="preserve"> feedback:</w:t>
      </w:r>
    </w:p>
    <w:p w14:paraId="2C5B4CB7" w14:textId="38E9D981" w:rsidR="007B2A7F" w:rsidRDefault="007B2A7F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</w:t>
      </w:r>
      <w:r w:rsidR="00170422">
        <w:rPr>
          <w:sz w:val="20"/>
          <w:szCs w:val="20"/>
        </w:rPr>
        <w:t>hange the name of the unit tests</w:t>
      </w:r>
    </w:p>
    <w:p w14:paraId="7E49FA8F" w14:textId="71E90E79" w:rsidR="00170422" w:rsidRDefault="001618EF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Adjust </w:t>
      </w:r>
      <w:r w:rsidR="00A84943">
        <w:rPr>
          <w:sz w:val="20"/>
          <w:szCs w:val="20"/>
        </w:rPr>
        <w:t xml:space="preserve">time tracker unit test </w:t>
      </w:r>
    </w:p>
    <w:p w14:paraId="14DD1FD0" w14:textId="3F870C23" w:rsidR="00A84943" w:rsidRDefault="008017AC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Make the services unit test</w:t>
      </w:r>
    </w:p>
    <w:p w14:paraId="4985EF96" w14:textId="77777777" w:rsidR="007B2A7F" w:rsidRPr="007B2A7F" w:rsidRDefault="007B2A7F" w:rsidP="007B2A7F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39A7D3E5" w14:textId="4785E25E" w:rsidR="008659A2" w:rsidRDefault="007B2A7F" w:rsidP="008659A2">
      <w:pPr>
        <w:pStyle w:val="Heading2"/>
        <w:rPr>
          <w:sz w:val="20"/>
        </w:rPr>
      </w:pPr>
      <w:r>
        <w:rPr>
          <w:sz w:val="20"/>
        </w:rPr>
        <w:t>Design Document</w:t>
      </w:r>
      <w:r w:rsidR="008659A2">
        <w:rPr>
          <w:sz w:val="20"/>
        </w:rPr>
        <w:t xml:space="preserve"> feedback: </w:t>
      </w:r>
    </w:p>
    <w:p w14:paraId="20E94310" w14:textId="7C3A675E" w:rsidR="0066161B" w:rsidRDefault="00E90720" w:rsidP="007905E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Give a heading for the flow chart diagram</w:t>
      </w:r>
    </w:p>
    <w:p w14:paraId="679C6985" w14:textId="32539928" w:rsidR="00E90720" w:rsidRDefault="00E90720" w:rsidP="007905E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Explain what the MDA is and what it does</w:t>
      </w:r>
    </w:p>
    <w:p w14:paraId="4C2753F8" w14:textId="19902E35" w:rsidR="00E90720" w:rsidRDefault="00E90720" w:rsidP="007905E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Include a system diagram (</w:t>
      </w:r>
      <w:r w:rsidR="002B0627">
        <w:rPr>
          <w:sz w:val="20"/>
          <w:szCs w:val="20"/>
        </w:rPr>
        <w:t>overview of our system)</w:t>
      </w:r>
    </w:p>
    <w:p w14:paraId="6339C0D7" w14:textId="77777777" w:rsidR="008659A2" w:rsidRPr="00A83B82" w:rsidRDefault="008659A2" w:rsidP="008659A2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394FCF31" w14:textId="324533FF" w:rsidR="00482D3C" w:rsidRDefault="00482D3C" w:rsidP="00482D3C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0506CA99" w14:textId="3120ECE2" w:rsidR="007B2A7F" w:rsidRDefault="00820B1A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Update the GUI</w:t>
      </w:r>
    </w:p>
    <w:p w14:paraId="572C7810" w14:textId="653A736D" w:rsidR="00820B1A" w:rsidRPr="00A83B82" w:rsidRDefault="00820B1A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Fix documentation </w:t>
      </w:r>
      <w:bookmarkStart w:id="3" w:name="_GoBack"/>
      <w:bookmarkEnd w:id="3"/>
    </w:p>
    <w:p w14:paraId="23E883B2" w14:textId="77777777" w:rsidR="007B2A7F" w:rsidRPr="007B2A7F" w:rsidRDefault="007B2A7F" w:rsidP="007B2A7F"/>
    <w:p w14:paraId="1A09782B" w14:textId="77777777" w:rsidR="00250237" w:rsidRDefault="00250237" w:rsidP="008659A2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121EEC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DD1EAD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029F4BD6" w14:textId="7CE9779A" w:rsidR="00B41440" w:rsidRPr="00482D3C" w:rsidRDefault="00B41440" w:rsidP="00482D3C"/>
    <w:sectPr w:rsidR="00B41440" w:rsidRPr="00482D3C" w:rsidSect="00CB27A1">
      <w:headerReference w:type="default" r:id="rId1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1055" w14:textId="77777777" w:rsidR="00235E4E" w:rsidRDefault="00235E4E" w:rsidP="00A91D75">
      <w:r>
        <w:separator/>
      </w:r>
    </w:p>
  </w:endnote>
  <w:endnote w:type="continuationSeparator" w:id="0">
    <w:p w14:paraId="25229F4E" w14:textId="77777777" w:rsidR="00235E4E" w:rsidRDefault="00235E4E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30F8" w14:textId="77777777" w:rsidR="00235E4E" w:rsidRDefault="00235E4E" w:rsidP="00A91D75">
      <w:r>
        <w:separator/>
      </w:r>
    </w:p>
  </w:footnote>
  <w:footnote w:type="continuationSeparator" w:id="0">
    <w:p w14:paraId="0C3C8255" w14:textId="77777777" w:rsidR="00235E4E" w:rsidRDefault="00235E4E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7F328227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2A2E51"/>
    <w:multiLevelType w:val="hybridMultilevel"/>
    <w:tmpl w:val="332ED2D2"/>
    <w:lvl w:ilvl="0" w:tplc="50CABE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7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6"/>
  </w:num>
  <w:num w:numId="13">
    <w:abstractNumId w:val="16"/>
  </w:num>
  <w:num w:numId="14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9"/>
  </w:num>
  <w:num w:numId="29">
    <w:abstractNumId w:val="6"/>
  </w:num>
  <w:num w:numId="30">
    <w:abstractNumId w:val="3"/>
  </w:num>
  <w:num w:numId="31">
    <w:abstractNumId w:val="15"/>
  </w:num>
  <w:num w:numId="32">
    <w:abstractNumId w:val="17"/>
  </w:num>
  <w:num w:numId="33">
    <w:abstractNumId w:val="4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2580D"/>
    <w:rsid w:val="00042FDC"/>
    <w:rsid w:val="00047457"/>
    <w:rsid w:val="0006006E"/>
    <w:rsid w:val="000616BC"/>
    <w:rsid w:val="000A1AC9"/>
    <w:rsid w:val="000A503A"/>
    <w:rsid w:val="000C4046"/>
    <w:rsid w:val="00111E27"/>
    <w:rsid w:val="0012532F"/>
    <w:rsid w:val="00147916"/>
    <w:rsid w:val="00156F4A"/>
    <w:rsid w:val="001618EF"/>
    <w:rsid w:val="00170422"/>
    <w:rsid w:val="00184B35"/>
    <w:rsid w:val="001865F2"/>
    <w:rsid w:val="0019776B"/>
    <w:rsid w:val="001B134D"/>
    <w:rsid w:val="001B196D"/>
    <w:rsid w:val="001D3936"/>
    <w:rsid w:val="001E59F3"/>
    <w:rsid w:val="002063EE"/>
    <w:rsid w:val="00214A93"/>
    <w:rsid w:val="00226FF2"/>
    <w:rsid w:val="00235E4E"/>
    <w:rsid w:val="00250237"/>
    <w:rsid w:val="0025466A"/>
    <w:rsid w:val="002549A3"/>
    <w:rsid w:val="002B0627"/>
    <w:rsid w:val="002C2A66"/>
    <w:rsid w:val="002D0085"/>
    <w:rsid w:val="003070E9"/>
    <w:rsid w:val="00342438"/>
    <w:rsid w:val="00371ACE"/>
    <w:rsid w:val="00375A6C"/>
    <w:rsid w:val="003871BD"/>
    <w:rsid w:val="003C3BCB"/>
    <w:rsid w:val="003C7245"/>
    <w:rsid w:val="003D363E"/>
    <w:rsid w:val="003D7A1A"/>
    <w:rsid w:val="003E6AA5"/>
    <w:rsid w:val="003F2C27"/>
    <w:rsid w:val="003F429C"/>
    <w:rsid w:val="00403AF5"/>
    <w:rsid w:val="00411C25"/>
    <w:rsid w:val="0042501C"/>
    <w:rsid w:val="00464470"/>
    <w:rsid w:val="0046602B"/>
    <w:rsid w:val="00471AA3"/>
    <w:rsid w:val="00482D3C"/>
    <w:rsid w:val="004B471B"/>
    <w:rsid w:val="00507132"/>
    <w:rsid w:val="00510081"/>
    <w:rsid w:val="00526518"/>
    <w:rsid w:val="00570054"/>
    <w:rsid w:val="00577305"/>
    <w:rsid w:val="005B51D2"/>
    <w:rsid w:val="005C2E0B"/>
    <w:rsid w:val="005C5972"/>
    <w:rsid w:val="005E1D2A"/>
    <w:rsid w:val="005E4472"/>
    <w:rsid w:val="005F16C7"/>
    <w:rsid w:val="00615E9D"/>
    <w:rsid w:val="006458AA"/>
    <w:rsid w:val="0066161B"/>
    <w:rsid w:val="006A25B6"/>
    <w:rsid w:val="006C2A03"/>
    <w:rsid w:val="00712558"/>
    <w:rsid w:val="00714211"/>
    <w:rsid w:val="00760843"/>
    <w:rsid w:val="0076243E"/>
    <w:rsid w:val="00772A72"/>
    <w:rsid w:val="007905ED"/>
    <w:rsid w:val="007A454B"/>
    <w:rsid w:val="007A6D89"/>
    <w:rsid w:val="007B0DFA"/>
    <w:rsid w:val="007B2A7F"/>
    <w:rsid w:val="007B6620"/>
    <w:rsid w:val="007E5E59"/>
    <w:rsid w:val="007E65D3"/>
    <w:rsid w:val="008017AC"/>
    <w:rsid w:val="00802377"/>
    <w:rsid w:val="00813418"/>
    <w:rsid w:val="00820B1A"/>
    <w:rsid w:val="00823D33"/>
    <w:rsid w:val="008441BC"/>
    <w:rsid w:val="008659A2"/>
    <w:rsid w:val="008759A8"/>
    <w:rsid w:val="008A420C"/>
    <w:rsid w:val="008B46AB"/>
    <w:rsid w:val="008C1A84"/>
    <w:rsid w:val="008C30F7"/>
    <w:rsid w:val="008E3B0A"/>
    <w:rsid w:val="008E707B"/>
    <w:rsid w:val="00901E0D"/>
    <w:rsid w:val="009024F4"/>
    <w:rsid w:val="009210A6"/>
    <w:rsid w:val="00924378"/>
    <w:rsid w:val="00930657"/>
    <w:rsid w:val="009435B4"/>
    <w:rsid w:val="0094394A"/>
    <w:rsid w:val="00944D7A"/>
    <w:rsid w:val="00974817"/>
    <w:rsid w:val="009853EA"/>
    <w:rsid w:val="009A0F76"/>
    <w:rsid w:val="009D2B92"/>
    <w:rsid w:val="009E13F2"/>
    <w:rsid w:val="00A03BCD"/>
    <w:rsid w:val="00A0479E"/>
    <w:rsid w:val="00A05C57"/>
    <w:rsid w:val="00A544E4"/>
    <w:rsid w:val="00A56D31"/>
    <w:rsid w:val="00A7217A"/>
    <w:rsid w:val="00A83B82"/>
    <w:rsid w:val="00A84943"/>
    <w:rsid w:val="00A86068"/>
    <w:rsid w:val="00A91D75"/>
    <w:rsid w:val="00A97388"/>
    <w:rsid w:val="00AB5A6A"/>
    <w:rsid w:val="00AC0EEF"/>
    <w:rsid w:val="00AC343A"/>
    <w:rsid w:val="00AD5DCC"/>
    <w:rsid w:val="00AF6527"/>
    <w:rsid w:val="00B021B2"/>
    <w:rsid w:val="00B04389"/>
    <w:rsid w:val="00B04F19"/>
    <w:rsid w:val="00B2118E"/>
    <w:rsid w:val="00B406FA"/>
    <w:rsid w:val="00B41440"/>
    <w:rsid w:val="00B41B39"/>
    <w:rsid w:val="00B464FD"/>
    <w:rsid w:val="00B5496C"/>
    <w:rsid w:val="00B617A7"/>
    <w:rsid w:val="00BB0D10"/>
    <w:rsid w:val="00BB1098"/>
    <w:rsid w:val="00BE5DC8"/>
    <w:rsid w:val="00C021A0"/>
    <w:rsid w:val="00C21B11"/>
    <w:rsid w:val="00C27255"/>
    <w:rsid w:val="00C41B6A"/>
    <w:rsid w:val="00C50FEA"/>
    <w:rsid w:val="00C62A3B"/>
    <w:rsid w:val="00C6323A"/>
    <w:rsid w:val="00C814A7"/>
    <w:rsid w:val="00C87193"/>
    <w:rsid w:val="00C94141"/>
    <w:rsid w:val="00CB27A1"/>
    <w:rsid w:val="00CE045C"/>
    <w:rsid w:val="00CE0701"/>
    <w:rsid w:val="00CE445D"/>
    <w:rsid w:val="00CE600B"/>
    <w:rsid w:val="00CF77AB"/>
    <w:rsid w:val="00D151D6"/>
    <w:rsid w:val="00D1792E"/>
    <w:rsid w:val="00D22D6E"/>
    <w:rsid w:val="00D476F7"/>
    <w:rsid w:val="00D5189D"/>
    <w:rsid w:val="00D55CBC"/>
    <w:rsid w:val="00D64654"/>
    <w:rsid w:val="00D8631A"/>
    <w:rsid w:val="00D87CD8"/>
    <w:rsid w:val="00D9127E"/>
    <w:rsid w:val="00D9180B"/>
    <w:rsid w:val="00DA79AA"/>
    <w:rsid w:val="00DB0E71"/>
    <w:rsid w:val="00DD5D80"/>
    <w:rsid w:val="00DF1CFA"/>
    <w:rsid w:val="00DF1F90"/>
    <w:rsid w:val="00E270DC"/>
    <w:rsid w:val="00E523C3"/>
    <w:rsid w:val="00E5388E"/>
    <w:rsid w:val="00E6016B"/>
    <w:rsid w:val="00E90720"/>
    <w:rsid w:val="00E94B95"/>
    <w:rsid w:val="00E953C6"/>
    <w:rsid w:val="00EB09C4"/>
    <w:rsid w:val="00EB6D62"/>
    <w:rsid w:val="00ED1D46"/>
    <w:rsid w:val="00ED2950"/>
    <w:rsid w:val="00ED4ADA"/>
    <w:rsid w:val="00ED6905"/>
    <w:rsid w:val="00EF64C7"/>
    <w:rsid w:val="00F50D92"/>
    <w:rsid w:val="00F764F2"/>
    <w:rsid w:val="00F808B8"/>
    <w:rsid w:val="00F91FA4"/>
    <w:rsid w:val="00FC659B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85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0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7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4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739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1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7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1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300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51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17</cp:revision>
  <dcterms:created xsi:type="dcterms:W3CDTF">2019-12-18T13:14:00Z</dcterms:created>
  <dcterms:modified xsi:type="dcterms:W3CDTF">2019-12-18T14:04:00Z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