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D966F" w14:textId="77777777" w:rsidR="00482D3C" w:rsidRPr="003C3BCB" w:rsidRDefault="00482D3C" w:rsidP="00482D3C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14:paraId="7100FE0F" w14:textId="77777777" w:rsidR="00482D3C" w:rsidRPr="0094394A" w:rsidRDefault="00482D3C" w:rsidP="00482D3C">
      <w:pPr>
        <w:pStyle w:val="Heading5"/>
        <w:rPr>
          <w:rFonts w:ascii="Calibri" w:hAnsi="Calibri"/>
          <w:b/>
          <w:bCs/>
          <w:color w:val="ECBD17" w:themeColor="accent3" w:themeShade="BF"/>
        </w:rPr>
      </w:pPr>
      <w:r w:rsidRPr="311A5D43">
        <w:rPr>
          <w:rFonts w:ascii="Calibri" w:hAnsi="Calibri"/>
          <w:b/>
          <w:bCs/>
          <w:color w:val="ECBD17" w:themeColor="accent3" w:themeShade="BF"/>
        </w:rPr>
        <w:t>Minutes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="00482D3C" w:rsidRPr="0094394A" w14:paraId="22C6F8B5" w14:textId="77777777" w:rsidTr="00ED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4E1F6834" w14:textId="77777777" w:rsidR="00482D3C" w:rsidRPr="0094394A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tcW w:w="2492" w:type="dxa"/>
          </w:tcPr>
          <w:p w14:paraId="25ED7C51" w14:textId="77777777" w:rsidR="00482D3C" w:rsidRPr="00156F4A" w:rsidRDefault="00482D3C" w:rsidP="00ED14B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="00482D3C" w:rsidRPr="0094394A" w14:paraId="7D784D1D" w14:textId="77777777" w:rsidTr="00ED14B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464003F5" w14:textId="77777777" w:rsidR="00482D3C" w:rsidRPr="0094394A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 xml:space="preserve">Date: </w:t>
            </w:r>
          </w:p>
        </w:tc>
        <w:tc>
          <w:tcPr>
            <w:tcW w:w="2492" w:type="dxa"/>
          </w:tcPr>
          <w:p w14:paraId="20E49D6E" w14:textId="39A281EF" w:rsidR="00482D3C" w:rsidRPr="00156F4A" w:rsidRDefault="00D9180B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>
              <w:rPr>
                <w:rFonts w:ascii="Calibri" w:hAnsi="Calibri" w:cstheme="minorHAnsi"/>
                <w:b/>
                <w:bCs/>
                <w:sz w:val="20"/>
                <w:lang w:val="en-GB"/>
              </w:rPr>
              <w:t>04</w:t>
            </w:r>
            <w:r w:rsidR="00482D3C">
              <w:rPr>
                <w:rFonts w:ascii="Calibri" w:hAnsi="Calibri" w:cstheme="minorHAnsi"/>
                <w:b/>
                <w:bCs/>
                <w:sz w:val="20"/>
                <w:lang w:val="en-GB"/>
              </w:rPr>
              <w:t>/1</w:t>
            </w:r>
            <w:r>
              <w:rPr>
                <w:rFonts w:ascii="Calibri" w:hAnsi="Calibri" w:cstheme="minorHAnsi"/>
                <w:b/>
                <w:bCs/>
                <w:sz w:val="20"/>
                <w:lang w:val="en-GB"/>
              </w:rPr>
              <w:t>2</w:t>
            </w:r>
            <w:r w:rsidR="00482D3C">
              <w:rPr>
                <w:rFonts w:ascii="Calibri" w:hAnsi="Calibri" w:cstheme="minorHAnsi"/>
                <w:b/>
                <w:bCs/>
                <w:sz w:val="20"/>
                <w:lang w:val="en-GB"/>
              </w:rPr>
              <w:t>/2019</w:t>
            </w:r>
          </w:p>
        </w:tc>
      </w:tr>
      <w:tr w:rsidR="00482D3C" w:rsidRPr="0094394A" w14:paraId="083A0D7F" w14:textId="77777777" w:rsidTr="00ED14B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0B334EAB" w14:textId="77777777" w:rsidR="00482D3C" w:rsidRPr="0094394A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tcW w:w="2492" w:type="dxa"/>
          </w:tcPr>
          <w:p w14:paraId="4A5DB6C9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12:30</w:t>
            </w:r>
          </w:p>
        </w:tc>
      </w:tr>
      <w:tr w:rsidR="00482D3C" w:rsidRPr="0094394A" w14:paraId="6C3C648D" w14:textId="77777777" w:rsidTr="00ED14B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362477C3" w14:textId="77777777" w:rsidR="00482D3C" w:rsidRPr="00E953C6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tcW w:w="2492" w:type="dxa"/>
          </w:tcPr>
          <w:p w14:paraId="30133747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="00482D3C" w:rsidRPr="0094394A" w14:paraId="091640CD" w14:textId="77777777" w:rsidTr="00ED14BC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63EA532E" w14:textId="77777777" w:rsidR="00482D3C" w:rsidRPr="0094394A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tcW w:w="2492" w:type="dxa"/>
          </w:tcPr>
          <w:p w14:paraId="2F860386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Georgiev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</w:t>
            </w:r>
          </w:p>
          <w:p w14:paraId="4341F02A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14:paraId="53A755D8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Nguyen Bao Quoc               </w:t>
            </w:r>
          </w:p>
          <w:p w14:paraId="55953076" w14:textId="77777777" w:rsidR="00482D3C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Sander Van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Bemmel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</w:t>
            </w:r>
          </w:p>
          <w:p w14:paraId="23838F1E" w14:textId="77777777" w:rsidR="00482D3C" w:rsidRPr="00CF77AB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proofErr w:type="spellStart"/>
            <w:r>
              <w:rPr>
                <w:rFonts w:ascii="Calibri" w:hAnsi="Calibri" w:cstheme="minorHAnsi"/>
                <w:b/>
                <w:bCs/>
                <w:sz w:val="20"/>
              </w:rPr>
              <w:t>Rozalina</w:t>
            </w:r>
            <w:proofErr w:type="spellEnd"/>
            <w:r>
              <w:rPr>
                <w:rFonts w:ascii="Calibri" w:hAnsi="Calibri" w:cstheme="minorHAnsi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theme="minorHAnsi"/>
                <w:b/>
                <w:bCs/>
                <w:sz w:val="20"/>
              </w:rPr>
              <w:t>Miladinova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</w:t>
            </w:r>
          </w:p>
        </w:tc>
      </w:tr>
    </w:tbl>
    <w:p w14:paraId="35C0B637" w14:textId="77777777" w:rsidR="00482D3C" w:rsidRDefault="00482D3C" w:rsidP="00482D3C">
      <w:pPr>
        <w:pStyle w:val="Heading5"/>
        <w:rPr>
          <w:b/>
          <w:bCs/>
        </w:rPr>
      </w:pPr>
      <w:bookmarkStart w:id="0" w:name="_Toc19023314"/>
      <w:bookmarkStart w:id="1" w:name="_Hlk19452700"/>
      <w:bookmarkEnd w:id="0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="00482D3C" w:rsidRPr="00A544E4" w14:paraId="53C2B6A3" w14:textId="77777777" w:rsidTr="00ED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3D1B293B" w14:textId="77777777" w:rsidR="00482D3C" w:rsidRPr="00A544E4" w:rsidRDefault="00482D3C" w:rsidP="00ED14BC">
            <w:pPr>
              <w:spacing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id="2" w:name="_Toc1902331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14:paraId="5609A0B0" w14:textId="77777777" w:rsidR="00482D3C" w:rsidRPr="00A544E4" w:rsidRDefault="00482D3C" w:rsidP="00ED14B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14:paraId="4A665B20" w14:textId="77777777" w:rsidR="00482D3C" w:rsidRPr="00A544E4" w:rsidRDefault="00482D3C" w:rsidP="00ED14B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>Time spent</w:t>
            </w:r>
          </w:p>
        </w:tc>
      </w:tr>
      <w:tr w:rsidR="00482D3C" w:rsidRPr="00A544E4" w14:paraId="0B83AA4C" w14:textId="77777777" w:rsidTr="00ED14BC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6FE56726" w14:textId="5B1126E4" w:rsidR="00482D3C" w:rsidRPr="00B04F19" w:rsidRDefault="00482D3C" w:rsidP="00ED14BC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Feedback </w:t>
            </w:r>
            <w:r w:rsidR="000A503A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on the plan for iteration 3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14:paraId="4EB31823" w14:textId="77777777" w:rsidR="00482D3C" w:rsidRPr="00A544E4" w:rsidRDefault="00482D3C" w:rsidP="00ED14BC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Qin Zhao </w:t>
            </w:r>
          </w:p>
        </w:tc>
        <w:tc>
          <w:tcPr>
            <w:tcW w:w="2929" w:type="dxa"/>
            <w:vAlign w:val="center"/>
          </w:tcPr>
          <w:p w14:paraId="47B1CFF4" w14:textId="77777777" w:rsidR="00482D3C" w:rsidRPr="00A544E4" w:rsidRDefault="00482D3C" w:rsidP="00ED14BC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 mins</w:t>
            </w:r>
          </w:p>
        </w:tc>
      </w:tr>
      <w:tr w:rsidR="00482D3C" w:rsidRPr="00A544E4" w14:paraId="5D743936" w14:textId="77777777" w:rsidTr="00ED14BC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528D33D" w14:textId="2B845916" w:rsidR="00482D3C" w:rsidRDefault="00047457" w:rsidP="00ED14BC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Feedback on the </w:t>
            </w:r>
            <w:r w:rsidR="007B2A7F">
              <w:rPr>
                <w:rFonts w:cstheme="minorHAnsi"/>
                <w:b w:val="0"/>
                <w:bCs w:val="0"/>
                <w:sz w:val="20"/>
                <w:lang w:val="en-GB"/>
              </w:rPr>
              <w:t>design document</w:t>
            </w:r>
          </w:p>
        </w:tc>
        <w:tc>
          <w:tcPr>
            <w:tcW w:w="4140" w:type="dxa"/>
            <w:vAlign w:val="center"/>
          </w:tcPr>
          <w:p w14:paraId="1A3CBCC1" w14:textId="16F1B7F3" w:rsidR="00482D3C" w:rsidRDefault="00047457" w:rsidP="00ED14BC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Qin Zhao </w:t>
            </w:r>
            <w:r w:rsidR="00482D3C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929" w:type="dxa"/>
            <w:vAlign w:val="center"/>
          </w:tcPr>
          <w:p w14:paraId="2721F9AD" w14:textId="77777777" w:rsidR="00482D3C" w:rsidRDefault="00482D3C" w:rsidP="00ED14BC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10 mins </w:t>
            </w:r>
          </w:p>
        </w:tc>
      </w:tr>
      <w:tr w:rsidR="00482D3C" w:rsidRPr="00A544E4" w14:paraId="23811636" w14:textId="77777777" w:rsidTr="00ED14BC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4EC3C4E0" w14:textId="77777777" w:rsidR="00482D3C" w:rsidRDefault="00482D3C" w:rsidP="00ED14BC">
            <w:pPr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Discussed about unit tests </w:t>
            </w:r>
          </w:p>
        </w:tc>
        <w:tc>
          <w:tcPr>
            <w:tcW w:w="4140" w:type="dxa"/>
            <w:vAlign w:val="center"/>
          </w:tcPr>
          <w:p w14:paraId="4764B3AB" w14:textId="77777777" w:rsidR="00482D3C" w:rsidRDefault="00482D3C" w:rsidP="00ED14BC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team</w:t>
            </w:r>
          </w:p>
        </w:tc>
        <w:tc>
          <w:tcPr>
            <w:tcW w:w="2929" w:type="dxa"/>
            <w:vAlign w:val="center"/>
          </w:tcPr>
          <w:p w14:paraId="7D4D8F58" w14:textId="77777777" w:rsidR="00482D3C" w:rsidRDefault="00482D3C" w:rsidP="00ED14BC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 mins</w:t>
            </w:r>
          </w:p>
        </w:tc>
      </w:tr>
    </w:tbl>
    <w:bookmarkEnd w:id="1"/>
    <w:bookmarkEnd w:id="2"/>
    <w:p w14:paraId="2A3DD72E" w14:textId="337D10E0" w:rsidR="00482D3C" w:rsidRDefault="000A503A" w:rsidP="00482D3C">
      <w:pPr>
        <w:pStyle w:val="Heading2"/>
        <w:rPr>
          <w:sz w:val="20"/>
        </w:rPr>
      </w:pPr>
      <w:r>
        <w:rPr>
          <w:sz w:val="20"/>
        </w:rPr>
        <w:t>Plan for iteration 3 feedback</w:t>
      </w:r>
      <w:r w:rsidR="00482D3C">
        <w:rPr>
          <w:sz w:val="20"/>
        </w:rPr>
        <w:t xml:space="preserve">: </w:t>
      </w:r>
    </w:p>
    <w:p w14:paraId="27364858" w14:textId="5FDF569A" w:rsidR="008659A2" w:rsidRDefault="007B2A7F" w:rsidP="007B2A7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In the table of contents change iteration 1 to iteration 3</w:t>
      </w:r>
    </w:p>
    <w:p w14:paraId="160A4DBB" w14:textId="0193E607" w:rsidR="007B2A7F" w:rsidRDefault="007B2A7F" w:rsidP="007B2A7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Put priorities for the different things we are going to do in iteration 3</w:t>
      </w:r>
    </w:p>
    <w:p w14:paraId="00D2EE01" w14:textId="77777777" w:rsidR="007B2A7F" w:rsidRPr="007B2A7F" w:rsidRDefault="007B2A7F" w:rsidP="007B2A7F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</w:p>
    <w:p w14:paraId="0B7387BE" w14:textId="357A825C" w:rsidR="007B2A7F" w:rsidRDefault="007B2A7F" w:rsidP="007B2A7F">
      <w:pPr>
        <w:pStyle w:val="Heading2"/>
        <w:rPr>
          <w:sz w:val="20"/>
        </w:rPr>
      </w:pPr>
      <w:r>
        <w:rPr>
          <w:sz w:val="20"/>
        </w:rPr>
        <w:t>Unit Tests feedback:</w:t>
      </w:r>
    </w:p>
    <w:p w14:paraId="2C5B4CB7" w14:textId="3701577C" w:rsidR="007B2A7F" w:rsidRDefault="007B2A7F" w:rsidP="007B2A7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Create a test report document for the unit tests we did</w:t>
      </w:r>
    </w:p>
    <w:p w14:paraId="4985EF96" w14:textId="77777777" w:rsidR="007B2A7F" w:rsidRPr="007B2A7F" w:rsidRDefault="007B2A7F" w:rsidP="007B2A7F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bookmarkStart w:id="3" w:name="_GoBack"/>
      <w:bookmarkEnd w:id="3"/>
    </w:p>
    <w:p w14:paraId="39A7D3E5" w14:textId="4785E25E" w:rsidR="008659A2" w:rsidRDefault="007B2A7F" w:rsidP="008659A2">
      <w:pPr>
        <w:pStyle w:val="Heading2"/>
        <w:rPr>
          <w:sz w:val="20"/>
        </w:rPr>
      </w:pPr>
      <w:r>
        <w:rPr>
          <w:sz w:val="20"/>
        </w:rPr>
        <w:t>Design Document</w:t>
      </w:r>
      <w:r w:rsidR="008659A2">
        <w:rPr>
          <w:sz w:val="20"/>
        </w:rPr>
        <w:t xml:space="preserve"> feedback: </w:t>
      </w:r>
    </w:p>
    <w:p w14:paraId="20E94310" w14:textId="1C5BE1D0" w:rsidR="0066161B" w:rsidRDefault="007B2A7F" w:rsidP="007905ED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Include the sketches we made at the beginning of the project </w:t>
      </w:r>
    </w:p>
    <w:p w14:paraId="0BF2A46F" w14:textId="0CF66BD3" w:rsidR="007B2A7F" w:rsidRPr="007905ED" w:rsidRDefault="007B2A7F" w:rsidP="007905ED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Create a flow diagram of how the system works</w:t>
      </w:r>
    </w:p>
    <w:p w14:paraId="6339C0D7" w14:textId="77777777" w:rsidR="008659A2" w:rsidRPr="00A83B82" w:rsidRDefault="008659A2" w:rsidP="008659A2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394FCF31" w14:textId="324533FF" w:rsidR="00482D3C" w:rsidRDefault="00482D3C" w:rsidP="00482D3C">
      <w:pPr>
        <w:pStyle w:val="Heading2"/>
        <w:rPr>
          <w:sz w:val="20"/>
        </w:rPr>
      </w:pPr>
      <w:r w:rsidRPr="00A97388">
        <w:rPr>
          <w:sz w:val="20"/>
        </w:rPr>
        <w:t>Agreed To:</w:t>
      </w:r>
    </w:p>
    <w:p w14:paraId="259BAA41" w14:textId="2F6306C0" w:rsidR="007B2A7F" w:rsidRDefault="007B2A7F" w:rsidP="007B2A7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Create a test report document for unit tests</w:t>
      </w:r>
    </w:p>
    <w:p w14:paraId="0506CA99" w14:textId="508CAD1F" w:rsidR="007B2A7F" w:rsidRPr="00A83B82" w:rsidRDefault="007B2A7F" w:rsidP="007B2A7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Finish the design document </w:t>
      </w:r>
    </w:p>
    <w:p w14:paraId="23E883B2" w14:textId="77777777" w:rsidR="007B2A7F" w:rsidRPr="007B2A7F" w:rsidRDefault="007B2A7F" w:rsidP="007B2A7F"/>
    <w:p w14:paraId="1A09782B" w14:textId="77777777" w:rsidR="00250237" w:rsidRDefault="00250237" w:rsidP="008659A2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14:paraId="2121EEC6" w14:textId="77777777" w:rsidR="00482D3C" w:rsidRDefault="00482D3C" w:rsidP="00482D3C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2DD1EAD6" w14:textId="77777777" w:rsidR="00482D3C" w:rsidRDefault="00482D3C" w:rsidP="00482D3C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029F4BD6" w14:textId="7CE9779A" w:rsidR="00B41440" w:rsidRPr="00482D3C" w:rsidRDefault="00B41440" w:rsidP="00482D3C"/>
    <w:sectPr w:rsidR="00B41440" w:rsidRPr="00482D3C" w:rsidSect="00CB27A1">
      <w:headerReference w:type="default" r:id="rId11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B1055" w14:textId="77777777" w:rsidR="00235E4E" w:rsidRDefault="00235E4E" w:rsidP="00A91D75">
      <w:r>
        <w:separator/>
      </w:r>
    </w:p>
  </w:endnote>
  <w:endnote w:type="continuationSeparator" w:id="0">
    <w:p w14:paraId="25229F4E" w14:textId="77777777" w:rsidR="00235E4E" w:rsidRDefault="00235E4E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930F8" w14:textId="77777777" w:rsidR="00235E4E" w:rsidRDefault="00235E4E" w:rsidP="00A91D75">
      <w:r>
        <w:separator/>
      </w:r>
    </w:p>
  </w:footnote>
  <w:footnote w:type="continuationSeparator" w:id="0">
    <w:p w14:paraId="0C3C8255" w14:textId="77777777" w:rsidR="00235E4E" w:rsidRDefault="00235E4E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14:paraId="216547ED" w14:textId="77777777" w:rsidTr="00A7217A">
      <w:trPr>
        <w:trHeight w:val="1060"/>
      </w:trPr>
      <w:tc>
        <w:tcPr>
          <w:tcW w:w="5861" w:type="dxa"/>
        </w:tcPr>
        <w:p w14:paraId="42B9318B" w14:textId="77777777" w:rsidR="005F16C7" w:rsidRDefault="005F16C7" w:rsidP="00A7217A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589B7AC6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55AE7903" w14:textId="77777777" w:rsidR="005F16C7" w:rsidRDefault="005F16C7" w:rsidP="00A7217A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E3BDB" w14:textId="77777777" w:rsidR="005F16C7" w:rsidRPr="00D476F7" w:rsidRDefault="005F16C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D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 filled="f" stroked="f" strokeweight=".5pt">
                    <v:textbox inset="0,0,0,0">
                      <w:txbxContent>
                        <w:p w14:paraId="085E3BDB" w14:textId="77777777" w:rsidR="005F16C7" w:rsidRPr="00D476F7" w:rsidRDefault="005F16C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3834D" w14:textId="77777777" w:rsidR="005F16C7" w:rsidRPr="008759A8" w:rsidRDefault="005F16C7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07D11C7" id="Rectangle: Single Corner Snipped 15" o:spid="_x0000_s1027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65E3834D" w14:textId="77777777" w:rsidR="005F16C7" w:rsidRPr="008759A8" w:rsidRDefault="005F16C7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2A2E51"/>
    <w:multiLevelType w:val="hybridMultilevel"/>
    <w:tmpl w:val="332ED2D2"/>
    <w:lvl w:ilvl="0" w:tplc="50CABEE6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7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20"/>
  </w:num>
  <w:num w:numId="10">
    <w:abstractNumId w:val="16"/>
  </w:num>
  <w:num w:numId="11">
    <w:abstractNumId w:val="16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16"/>
  </w:num>
  <w:num w:numId="13">
    <w:abstractNumId w:val="16"/>
  </w:num>
  <w:num w:numId="14">
    <w:abstractNumId w:val="16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16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8"/>
  </w:num>
  <w:num w:numId="27">
    <w:abstractNumId w:val="12"/>
  </w:num>
  <w:num w:numId="28">
    <w:abstractNumId w:val="19"/>
  </w:num>
  <w:num w:numId="29">
    <w:abstractNumId w:val="6"/>
  </w:num>
  <w:num w:numId="30">
    <w:abstractNumId w:val="3"/>
  </w:num>
  <w:num w:numId="31">
    <w:abstractNumId w:val="15"/>
  </w:num>
  <w:num w:numId="32">
    <w:abstractNumId w:val="17"/>
  </w:num>
  <w:num w:numId="33">
    <w:abstractNumId w:val="4"/>
  </w:num>
  <w:num w:numId="34">
    <w:abstractNumId w:val="9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2580D"/>
    <w:rsid w:val="00042FDC"/>
    <w:rsid w:val="00047457"/>
    <w:rsid w:val="0006006E"/>
    <w:rsid w:val="000616BC"/>
    <w:rsid w:val="000A1AC9"/>
    <w:rsid w:val="000A503A"/>
    <w:rsid w:val="000C4046"/>
    <w:rsid w:val="00111E27"/>
    <w:rsid w:val="0012532F"/>
    <w:rsid w:val="00147916"/>
    <w:rsid w:val="00156F4A"/>
    <w:rsid w:val="00184B35"/>
    <w:rsid w:val="001865F2"/>
    <w:rsid w:val="0019776B"/>
    <w:rsid w:val="001B134D"/>
    <w:rsid w:val="001B196D"/>
    <w:rsid w:val="001D3936"/>
    <w:rsid w:val="001E59F3"/>
    <w:rsid w:val="002063EE"/>
    <w:rsid w:val="00214A93"/>
    <w:rsid w:val="00226FF2"/>
    <w:rsid w:val="00235E4E"/>
    <w:rsid w:val="00250237"/>
    <w:rsid w:val="0025466A"/>
    <w:rsid w:val="002549A3"/>
    <w:rsid w:val="002C2A66"/>
    <w:rsid w:val="002D0085"/>
    <w:rsid w:val="003070E9"/>
    <w:rsid w:val="00342438"/>
    <w:rsid w:val="00371ACE"/>
    <w:rsid w:val="00375A6C"/>
    <w:rsid w:val="003871BD"/>
    <w:rsid w:val="003C3BCB"/>
    <w:rsid w:val="003C7245"/>
    <w:rsid w:val="003D363E"/>
    <w:rsid w:val="003D7A1A"/>
    <w:rsid w:val="003F2C27"/>
    <w:rsid w:val="003F429C"/>
    <w:rsid w:val="00403AF5"/>
    <w:rsid w:val="00411C25"/>
    <w:rsid w:val="0042501C"/>
    <w:rsid w:val="0046602B"/>
    <w:rsid w:val="00471AA3"/>
    <w:rsid w:val="00482D3C"/>
    <w:rsid w:val="004B471B"/>
    <w:rsid w:val="00507132"/>
    <w:rsid w:val="00526518"/>
    <w:rsid w:val="00570054"/>
    <w:rsid w:val="00577305"/>
    <w:rsid w:val="005B51D2"/>
    <w:rsid w:val="005C2E0B"/>
    <w:rsid w:val="005C5972"/>
    <w:rsid w:val="005E1D2A"/>
    <w:rsid w:val="005F16C7"/>
    <w:rsid w:val="006458AA"/>
    <w:rsid w:val="0066161B"/>
    <w:rsid w:val="006A25B6"/>
    <w:rsid w:val="006C2A03"/>
    <w:rsid w:val="00712558"/>
    <w:rsid w:val="00714211"/>
    <w:rsid w:val="00760843"/>
    <w:rsid w:val="0076243E"/>
    <w:rsid w:val="00772A72"/>
    <w:rsid w:val="007905ED"/>
    <w:rsid w:val="007A454B"/>
    <w:rsid w:val="007A6D89"/>
    <w:rsid w:val="007B0DFA"/>
    <w:rsid w:val="007B2A7F"/>
    <w:rsid w:val="007B6620"/>
    <w:rsid w:val="007E5E59"/>
    <w:rsid w:val="007E65D3"/>
    <w:rsid w:val="00802377"/>
    <w:rsid w:val="00813418"/>
    <w:rsid w:val="00823D33"/>
    <w:rsid w:val="008441BC"/>
    <w:rsid w:val="008659A2"/>
    <w:rsid w:val="008759A8"/>
    <w:rsid w:val="008B46AB"/>
    <w:rsid w:val="008C1A84"/>
    <w:rsid w:val="008C30F7"/>
    <w:rsid w:val="008E3B0A"/>
    <w:rsid w:val="008E707B"/>
    <w:rsid w:val="00901E0D"/>
    <w:rsid w:val="009210A6"/>
    <w:rsid w:val="00924378"/>
    <w:rsid w:val="00930657"/>
    <w:rsid w:val="009435B4"/>
    <w:rsid w:val="0094394A"/>
    <w:rsid w:val="00944D7A"/>
    <w:rsid w:val="00974817"/>
    <w:rsid w:val="009853EA"/>
    <w:rsid w:val="009A0F76"/>
    <w:rsid w:val="009D2B92"/>
    <w:rsid w:val="009E13F2"/>
    <w:rsid w:val="00A03BCD"/>
    <w:rsid w:val="00A0479E"/>
    <w:rsid w:val="00A05C57"/>
    <w:rsid w:val="00A544E4"/>
    <w:rsid w:val="00A56D31"/>
    <w:rsid w:val="00A7217A"/>
    <w:rsid w:val="00A83B82"/>
    <w:rsid w:val="00A86068"/>
    <w:rsid w:val="00A91D75"/>
    <w:rsid w:val="00A97388"/>
    <w:rsid w:val="00AB5A6A"/>
    <w:rsid w:val="00AC0EEF"/>
    <w:rsid w:val="00AC343A"/>
    <w:rsid w:val="00AD5DCC"/>
    <w:rsid w:val="00AF6527"/>
    <w:rsid w:val="00B021B2"/>
    <w:rsid w:val="00B04389"/>
    <w:rsid w:val="00B04F19"/>
    <w:rsid w:val="00B2118E"/>
    <w:rsid w:val="00B406FA"/>
    <w:rsid w:val="00B41440"/>
    <w:rsid w:val="00B41B39"/>
    <w:rsid w:val="00B464FD"/>
    <w:rsid w:val="00B5496C"/>
    <w:rsid w:val="00B617A7"/>
    <w:rsid w:val="00BB0D10"/>
    <w:rsid w:val="00BB1098"/>
    <w:rsid w:val="00BE5DC8"/>
    <w:rsid w:val="00C021A0"/>
    <w:rsid w:val="00C21B11"/>
    <w:rsid w:val="00C27255"/>
    <w:rsid w:val="00C41B6A"/>
    <w:rsid w:val="00C50FEA"/>
    <w:rsid w:val="00C62A3B"/>
    <w:rsid w:val="00C6323A"/>
    <w:rsid w:val="00C814A7"/>
    <w:rsid w:val="00C87193"/>
    <w:rsid w:val="00C94141"/>
    <w:rsid w:val="00CB27A1"/>
    <w:rsid w:val="00CE0701"/>
    <w:rsid w:val="00CE445D"/>
    <w:rsid w:val="00CE600B"/>
    <w:rsid w:val="00CF77AB"/>
    <w:rsid w:val="00D151D6"/>
    <w:rsid w:val="00D1792E"/>
    <w:rsid w:val="00D22D6E"/>
    <w:rsid w:val="00D476F7"/>
    <w:rsid w:val="00D5189D"/>
    <w:rsid w:val="00D55CBC"/>
    <w:rsid w:val="00D64654"/>
    <w:rsid w:val="00D8631A"/>
    <w:rsid w:val="00D87CD8"/>
    <w:rsid w:val="00D9127E"/>
    <w:rsid w:val="00D9180B"/>
    <w:rsid w:val="00DA79AA"/>
    <w:rsid w:val="00DB0E71"/>
    <w:rsid w:val="00DD5D80"/>
    <w:rsid w:val="00DF1CFA"/>
    <w:rsid w:val="00DF1F90"/>
    <w:rsid w:val="00E270DC"/>
    <w:rsid w:val="00E523C3"/>
    <w:rsid w:val="00E5388E"/>
    <w:rsid w:val="00E6016B"/>
    <w:rsid w:val="00E94B95"/>
    <w:rsid w:val="00E953C6"/>
    <w:rsid w:val="00EB09C4"/>
    <w:rsid w:val="00EB6D62"/>
    <w:rsid w:val="00ED2950"/>
    <w:rsid w:val="00ED4ADA"/>
    <w:rsid w:val="00ED6905"/>
    <w:rsid w:val="00EF64C7"/>
    <w:rsid w:val="00F50D92"/>
    <w:rsid w:val="00F764F2"/>
    <w:rsid w:val="00F808B8"/>
    <w:rsid w:val="00F91FA4"/>
    <w:rsid w:val="00FC659B"/>
    <w:rsid w:val="00FE0D74"/>
    <w:rsid w:val="00FE3D2C"/>
    <w:rsid w:val="311A5D43"/>
    <w:rsid w:val="3982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CBD1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customStyle="1" w:styleId="normaltextrun">
    <w:name w:val="normaltextrun"/>
    <w:basedOn w:val="DefaultParagraphFont"/>
    <w:rsid w:val="000C4046"/>
  </w:style>
  <w:style w:type="character" w:customStyle="1" w:styleId="eop">
    <w:name w:val="eop"/>
    <w:basedOn w:val="DefaultParagraphFont"/>
    <w:rsid w:val="000C4046"/>
  </w:style>
  <w:style w:type="character" w:customStyle="1" w:styleId="spellingerror">
    <w:name w:val="spellingerror"/>
    <w:basedOn w:val="DefaultParagraphFont"/>
    <w:rsid w:val="000C4046"/>
  </w:style>
  <w:style w:type="paragraph" w:customStyle="1" w:styleId="paragraph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7"/>
    <w:rsid w:val="00901E0D"/>
    <w:rPr>
      <w:rFonts w:asciiTheme="majorHAnsi" w:eastAsiaTheme="majorEastAsia" w:hAnsiTheme="majorHAnsi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E5A4" w:themeColor="accent3" w:themeTint="99"/>
        <w:left w:val="single" w:sz="4" w:space="0" w:color="F7E5A4" w:themeColor="accent3" w:themeTint="99"/>
        <w:bottom w:val="single" w:sz="4" w:space="0" w:color="F7E5A4" w:themeColor="accent3" w:themeTint="99"/>
        <w:right w:val="single" w:sz="4" w:space="0" w:color="F7E5A4" w:themeColor="accent3" w:themeTint="99"/>
        <w:insideH w:val="single" w:sz="4" w:space="0" w:color="F7E5A4" w:themeColor="accent3" w:themeTint="99"/>
        <w:insideV w:val="single" w:sz="4" w:space="0" w:color="F7E5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3"/>
          <w:left w:val="single" w:sz="4" w:space="0" w:color="F3D569" w:themeColor="accent3"/>
          <w:bottom w:val="single" w:sz="4" w:space="0" w:color="F3D569" w:themeColor="accent3"/>
          <w:right w:val="single" w:sz="4" w:space="0" w:color="F3D569" w:themeColor="accent3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7"/>
    <w:rsid w:val="00147916"/>
    <w:rPr>
      <w:rFonts w:asciiTheme="majorHAnsi" w:eastAsiaTheme="majorEastAsia" w:hAnsiTheme="majorHAnsi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1" w:themeTint="66"/>
        <w:left w:val="single" w:sz="4" w:space="0" w:color="FAEEC2" w:themeColor="accent1" w:themeTint="66"/>
        <w:bottom w:val="single" w:sz="4" w:space="0" w:color="FAEEC2" w:themeColor="accent1" w:themeTint="66"/>
        <w:right w:val="single" w:sz="4" w:space="0" w:color="FAEEC2" w:themeColor="accent1" w:themeTint="66"/>
        <w:insideH w:val="single" w:sz="4" w:space="0" w:color="FAEEC2" w:themeColor="accent1" w:themeTint="66"/>
        <w:insideV w:val="single" w:sz="4" w:space="0" w:color="FAEE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2" w:space="0" w:color="F7E5A4" w:themeColor="accent1" w:themeTint="99"/>
        <w:bottom w:val="single" w:sz="2" w:space="0" w:color="F7E5A4" w:themeColor="accent1" w:themeTint="99"/>
        <w:insideH w:val="single" w:sz="2" w:space="0" w:color="F7E5A4" w:themeColor="accent1" w:themeTint="99"/>
        <w:insideV w:val="single" w:sz="2" w:space="0" w:color="F7E5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E5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3" w:themeTint="66"/>
        <w:left w:val="single" w:sz="4" w:space="0" w:color="FAEEC2" w:themeColor="accent3" w:themeTint="66"/>
        <w:bottom w:val="single" w:sz="4" w:space="0" w:color="FAEEC2" w:themeColor="accent3" w:themeTint="66"/>
        <w:right w:val="single" w:sz="4" w:space="0" w:color="FAEEC2" w:themeColor="accent3" w:themeTint="66"/>
        <w:insideH w:val="single" w:sz="4" w:space="0" w:color="FAEEC2" w:themeColor="accent3" w:themeTint="66"/>
        <w:insideV w:val="single" w:sz="4" w:space="0" w:color="FAEE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7E5A4" w:themeColor="accent1" w:themeTint="99"/>
        <w:bottom w:val="single" w:sz="4" w:space="0" w:color="F7E5A4" w:themeColor="accent1" w:themeTint="99"/>
        <w:insideH w:val="single" w:sz="4" w:space="0" w:color="F7E5A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sz="8" w:space="0" w:color="F3D569" w:themeColor="accent1"/>
        <w:left w:val="single" w:sz="8" w:space="0" w:color="F3D569" w:themeColor="accent1"/>
        <w:bottom w:val="single" w:sz="8" w:space="0" w:color="F3D569" w:themeColor="accent1"/>
        <w:right w:val="single" w:sz="8" w:space="0" w:color="F3D569" w:themeColor="accent1"/>
        <w:insideH w:val="single" w:sz="8" w:space="0" w:color="F3D569" w:themeColor="accent1"/>
        <w:insideV w:val="single" w:sz="8" w:space="0" w:color="F3D5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1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</w:tcPr>
    </w:tblStylePr>
    <w:tblStylePr w:type="band1Vert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0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2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15857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19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88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99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51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911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40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5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665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4801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007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78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3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745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65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0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0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17395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92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31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5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413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61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77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358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718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94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16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0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3003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23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5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E78111CE8D2442A2BD9E50565E7AC4" ma:contentTypeVersion="6" ma:contentTypeDescription="Een nieuw document maken." ma:contentTypeScope="" ma:versionID="f1090bd969edffeabe3e98fe74672c64">
  <xsd:schema xmlns:xsd="http://www.w3.org/2001/XMLSchema" xmlns:xs="http://www.w3.org/2001/XMLSchema" xmlns:p="http://schemas.microsoft.com/office/2006/metadata/properties" xmlns:ns3="44385c9a-f6e0-454d-b315-c5823463a252" xmlns:ns4="d7b9ec27-fd22-41a8-99dc-4804b1382d04" targetNamespace="http://schemas.microsoft.com/office/2006/metadata/properties" ma:root="true" ma:fieldsID="9c1eb6ff76bfbc8a2506c2d217f4987c" ns3:_="" ns4:_="">
    <xsd:import namespace="44385c9a-f6e0-454d-b315-c5823463a252"/>
    <xsd:import namespace="d7b9ec27-fd22-41a8-99dc-4804b1382d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85c9a-f6e0-454d-b315-c5823463a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9ec27-fd22-41a8-99dc-4804b1382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C51F09-1D10-4303-BB1B-1F32178F7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85c9a-f6e0-454d-b315-c5823463a252"/>
    <ds:schemaRef ds:uri="d7b9ec27-fd22-41a8-99dc-4804b1382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C98D04-38F7-47BA-81F0-B2AA66B9F5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B3F732-DB2C-4A7F-A69F-5F5A2ACC2D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C:\Users\Rozalina\AppData\Roaming\Microsoft\Templates\Annual report (Red and Black design).dotx</Template>
  <TotalTime>5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Rozalina</dc:creator>
  <cp:keywords/>
  <cp:lastModifiedBy>Sharma,Nidhi N.</cp:lastModifiedBy>
  <cp:revision>3</cp:revision>
  <dcterms:created xsi:type="dcterms:W3CDTF">2019-12-11T14:48:00Z</dcterms:created>
  <dcterms:modified xsi:type="dcterms:W3CDTF">2019-12-11T14:52:00Z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0x0101005BE78111CE8D2442A2BD9E50565E7AC4</vt:lpwstr>
  </property>
</Properties>
</file>