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BCB" w:rsidR="00930657" w:rsidP="00A97388" w:rsidRDefault="0094394A" w14:paraId="37FC63AB" w14:textId="79E8BB19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:rsidRPr="0094394A" w:rsidR="00E523C3" w:rsidP="311A5D43" w:rsidRDefault="00930657" w14:paraId="5514C92E" w14:textId="705EB40D">
      <w:pPr>
        <w:pStyle w:val="Heading5"/>
        <w:rPr>
          <w:rFonts w:ascii="Calibri" w:hAnsi="Calibri"/>
          <w:b w:val="1"/>
          <w:bCs w:val="1"/>
          <w:color w:val="ECBD17" w:themeColor="accent3" w:themeTint="FF" w:themeShade="BF"/>
        </w:rPr>
      </w:pPr>
      <w:r w:rsidRPr="311A5D43" w:rsidR="311A5D43">
        <w:rPr>
          <w:rFonts w:ascii="Calibri" w:hAnsi="Calibri"/>
          <w:b w:val="1"/>
          <w:bCs w:val="1"/>
          <w:color w:val="ECBD17" w:themeColor="accent3" w:themeTint="FF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Pr="0094394A" w:rsidR="008E3B0A" w:rsidTr="00E953C6" w14:paraId="769718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94394A" w:rsidR="008E3B0A" w:rsidP="00E953C6" w:rsidRDefault="008E3B0A" w14:paraId="1D6963CA" w14:textId="0E44854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:rsidRPr="00156F4A" w:rsidR="008E3B0A" w:rsidP="00E953C6" w:rsidRDefault="008E3B0A" w14:paraId="6F25F03C" w14:textId="22CE91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Pr="0094394A" w:rsidR="008E3B0A" w:rsidTr="00E953C6" w14:paraId="6237818E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94394A" w:rsidR="008E3B0A" w:rsidP="00E953C6" w:rsidRDefault="008E3B0A" w14:paraId="1D83DC2F" w14:textId="5B0C7FB4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:rsidRPr="00156F4A" w:rsidR="008E3B0A" w:rsidP="00E953C6" w:rsidRDefault="008E3B0A" w14:paraId="66A2C8F8" w14:textId="419E41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10/09/</w:t>
            </w:r>
            <w:r w:rsidRPr="00156F4A" w:rsidR="0094394A">
              <w:rPr>
                <w:rFonts w:ascii="Calibri" w:hAnsi="Calibri" w:cstheme="minorHAnsi"/>
                <w:b/>
                <w:bCs/>
                <w:sz w:val="20"/>
                <w:lang w:val="en-GB"/>
              </w:rPr>
              <w:t>2</w:t>
            </w: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019</w:t>
            </w:r>
          </w:p>
        </w:tc>
      </w:tr>
      <w:tr w:rsidRPr="0094394A" w:rsidR="008E3B0A" w:rsidTr="00E953C6" w14:paraId="668C630A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94394A" w:rsidR="008E3B0A" w:rsidP="00E953C6" w:rsidRDefault="008E3B0A" w14:paraId="0671FEBA" w14:textId="3AC22033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:rsidRPr="00156F4A" w:rsidR="008E3B0A" w:rsidP="00E953C6" w:rsidRDefault="008E3B0A" w14:paraId="5E45ECC0" w14:textId="445A26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Pr="0094394A" w:rsidR="00E953C6" w:rsidTr="00E953C6" w14:paraId="0DB42362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E953C6" w:rsidR="00E953C6" w:rsidP="00E953C6" w:rsidRDefault="00E953C6" w14:paraId="4FB13C2E" w14:textId="2E56CE0F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:rsidRPr="00156F4A" w:rsidR="00E953C6" w:rsidP="00E953C6" w:rsidRDefault="00E953C6" w14:paraId="5D5E8228" w14:textId="5FD11E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Pr="0094394A" w:rsidR="008E3B0A" w:rsidTr="00E953C6" w14:paraId="722F9D76" w14:textId="77777777">
        <w:trPr>
          <w:trHeight w:val="1340"/>
        </w:trPr>
        <w:tc>
          <w:tcPr>
            <w:tcW w:w="2492" w:type="dxa"/>
          </w:tcPr>
          <w:p w:rsidRPr="0094394A" w:rsidR="008E3B0A" w:rsidP="00E953C6" w:rsidRDefault="008E3B0A" w14:paraId="32C0562B" w14:textId="15EDC0D2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:rsidRPr="00156F4A" w:rsidR="008E3B0A" w:rsidP="00E953C6" w:rsidRDefault="008E3B0A" w14:paraId="19DBF3B1" w14:textId="3423F661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Rozalina Miladinova           </w:t>
            </w:r>
          </w:p>
          <w:p w:rsidRPr="00156F4A" w:rsidR="008E3B0A" w:rsidP="00E953C6" w:rsidRDefault="008E3B0A" w14:paraId="262093E3" w14:textId="62AFB310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Georgiev          </w:t>
            </w:r>
          </w:p>
          <w:p w:rsidRPr="00156F4A" w:rsidR="008E3B0A" w:rsidP="00E953C6" w:rsidRDefault="008E3B0A" w14:paraId="4AD622FD" w14:textId="1BC92FA2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:rsidRPr="00156F4A" w:rsidR="008E3B0A" w:rsidP="00E953C6" w:rsidRDefault="008E3B0A" w14:paraId="14090E3E" w14:textId="10350D2E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:rsidRPr="00156F4A" w:rsidR="008E3B0A" w:rsidP="00E953C6" w:rsidRDefault="008E3B0A" w14:paraId="3A741B31" w14:textId="5E476172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Bemmel           </w:t>
            </w:r>
          </w:p>
          <w:p w:rsidRPr="00CF77AB" w:rsidR="008E3B0A" w:rsidP="00E953C6" w:rsidRDefault="008E3B0A" w14:paraId="0B16A088" w14:textId="3BD8774C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>Fares Al</w:t>
            </w:r>
            <w:r w:rsidR="00CF77AB">
              <w:rPr>
                <w:rFonts w:ascii="Calibri" w:hAnsi="Calibri" w:cstheme="minorHAnsi"/>
                <w:b/>
                <w:bCs/>
                <w:sz w:val="20"/>
              </w:rPr>
              <w:t>s</w:t>
            </w:r>
            <w:bookmarkStart w:name="_GoBack" w:id="0"/>
            <w:bookmarkEnd w:id="0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alama                    </w:t>
            </w:r>
          </w:p>
        </w:tc>
      </w:tr>
    </w:tbl>
    <w:p w:rsidR="00E953C6" w:rsidP="00E953C6" w:rsidRDefault="00E953C6" w14:paraId="1083D014" w14:textId="0066775D">
      <w:pPr>
        <w:pStyle w:val="Heading5"/>
        <w:rPr>
          <w:b/>
          <w:bCs/>
        </w:rPr>
      </w:pPr>
      <w:bookmarkStart w:name="_Toc19023314" w:id="1"/>
      <w:bookmarkStart w:name="_Hlk19452700" w:id="2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Pr="00A544E4" w:rsidR="00E953C6" w:rsidTr="00156F4A" w14:paraId="60A73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7E5965" w:rsidRDefault="00E953C6" w14:paraId="2BD245AA" w14:textId="453BA6EA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name="_Toc19023312" w:id="3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:rsidRPr="00A544E4" w:rsidR="00E953C6" w:rsidP="007E5965" w:rsidRDefault="00E953C6" w14:paraId="3CC75FA7" w14:textId="351A4B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:rsidRPr="00A544E4" w:rsidR="00E953C6" w:rsidP="007E5965" w:rsidRDefault="00E953C6" w14:paraId="47AD5BCA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Pr="00A544E4" w:rsidR="00E953C6" w:rsidTr="00156F4A" w14:paraId="1C8FE1FE" w14:textId="7777777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7E5965" w:rsidRDefault="00E953C6" w14:paraId="09180D36" w14:textId="1BAC2A66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Introduction of the project </w:t>
            </w:r>
          </w:p>
        </w:tc>
        <w:tc>
          <w:tcPr>
            <w:tcW w:w="4140" w:type="dxa"/>
            <w:vAlign w:val="center"/>
          </w:tcPr>
          <w:p w:rsidRPr="00A544E4" w:rsidR="00E953C6" w:rsidP="00E953C6" w:rsidRDefault="00E953C6" w14:paraId="112BA0FF" w14:textId="5698D3D4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:rsidRPr="00A544E4" w:rsidR="00E953C6" w:rsidP="007E5965" w:rsidRDefault="00E953C6" w14:paraId="51CC1008" w14:textId="4CEBE3EE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Pr="00A544E4" w:rsidR="00E953C6" w:rsidTr="00156F4A" w14:paraId="496FE148" w14:textId="77777777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7E5965" w:rsidRDefault="00E953C6" w14:paraId="56DD9401" w14:textId="326FC753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Discuss project idea </w:t>
            </w:r>
            <w:r w:rsidR="00156F4A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(functionalities of the application)</w:t>
            </w:r>
          </w:p>
        </w:tc>
        <w:tc>
          <w:tcPr>
            <w:tcW w:w="4140" w:type="dxa"/>
            <w:vAlign w:val="center"/>
          </w:tcPr>
          <w:p w:rsidRPr="003C3BCB" w:rsidR="00E953C6" w:rsidP="00E953C6" w:rsidRDefault="00E953C6" w14:paraId="15BCB187" w14:textId="3A26D3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team</w:t>
            </w:r>
          </w:p>
        </w:tc>
        <w:tc>
          <w:tcPr>
            <w:tcW w:w="2929" w:type="dxa"/>
            <w:vAlign w:val="center"/>
          </w:tcPr>
          <w:p w:rsidRPr="00A544E4" w:rsidR="00E953C6" w:rsidP="007E5965" w:rsidRDefault="00E953C6" w14:paraId="02F34377" w14:textId="4A90F99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Pr="00A544E4" w:rsidR="00E953C6" w:rsidTr="00156F4A" w14:paraId="2A6E6BA7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7E5965" w:rsidRDefault="00E953C6" w14:paraId="642251B6" w14:textId="3EE6173E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on the project plan version 1 </w:t>
            </w:r>
          </w:p>
        </w:tc>
        <w:tc>
          <w:tcPr>
            <w:tcW w:w="4140" w:type="dxa"/>
            <w:vAlign w:val="center"/>
          </w:tcPr>
          <w:p w:rsidRPr="00A544E4" w:rsidR="00E953C6" w:rsidP="00E953C6" w:rsidRDefault="00E953C6" w14:paraId="13A599B2" w14:textId="42BAA6E1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:rsidRPr="00A544E4" w:rsidR="00E953C6" w:rsidP="007E5965" w:rsidRDefault="00E953C6" w14:paraId="53060EB1" w14:textId="5417C4D0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</w:tbl>
    <w:bookmarkEnd w:id="2"/>
    <w:bookmarkEnd w:id="3"/>
    <w:p w:rsidR="00B04389" w:rsidP="00B04389" w:rsidRDefault="00B04389" w14:paraId="42928FC2" w14:textId="1F5FB63C">
      <w:pPr>
        <w:pStyle w:val="Heading2"/>
        <w:rPr>
          <w:sz w:val="20"/>
        </w:rPr>
      </w:pPr>
      <w:r>
        <w:rPr>
          <w:sz w:val="20"/>
        </w:rPr>
        <w:t>Project plan feedback:</w:t>
      </w:r>
    </w:p>
    <w:p w:rsidR="00B04389" w:rsidP="00B04389" w:rsidRDefault="00B04389" w14:paraId="3E91E74B" w14:textId="5AAF26D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Update the project phasing</w:t>
      </w:r>
    </w:p>
    <w:p w:rsidRPr="00B04389" w:rsidR="00B04389" w:rsidP="00B04389" w:rsidRDefault="00B04389" w14:paraId="0C723B96" w14:textId="1BADE0A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Have an overview of each process for the luggage</w:t>
      </w:r>
    </w:p>
    <w:p w:rsidRPr="00A97388" w:rsidR="00156F4A" w:rsidP="00156F4A" w:rsidRDefault="00156F4A" w14:paraId="25D9CBC5" w14:textId="6F7D8C8D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:rsidRPr="00B04389" w:rsidR="00B04389" w:rsidP="00B04389" w:rsidRDefault="00156F4A" w14:paraId="159BE6FB" w14:textId="54C6F3A3">
      <w:pPr>
        <w:pStyle w:val="ListBullet"/>
        <w:rPr>
          <w:sz w:val="20"/>
          <w:szCs w:val="20"/>
        </w:rPr>
      </w:pPr>
      <w:r w:rsidRPr="00A97388">
        <w:rPr>
          <w:sz w:val="20"/>
          <w:szCs w:val="20"/>
        </w:rPr>
        <w:t xml:space="preserve">Work on the final version of the project plan </w:t>
      </w:r>
    </w:p>
    <w:p w:rsidR="00156F4A" w:rsidP="00156F4A" w:rsidRDefault="00156F4A" w14:paraId="3B0A327F" w14:textId="7777777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Begin working on the user requirements document</w:t>
      </w:r>
    </w:p>
    <w:p w:rsidR="00A97388" w:rsidP="00D1792E" w:rsidRDefault="00A97388" w14:paraId="0A582200" w14:textId="77777777">
      <w:pPr>
        <w:pStyle w:val="Heading2"/>
        <w:spacing w:before="500"/>
      </w:pPr>
    </w:p>
    <w:sectPr w:rsidR="00A97388" w:rsidSect="00CB27A1">
      <w:headerReference w:type="default" r:id="rId8"/>
      <w:pgSz w:w="12240" w:h="15840" w:orient="portrait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76B" w:rsidP="00A91D75" w:rsidRDefault="0019776B" w14:paraId="6B26422C" w14:textId="77777777">
      <w:r>
        <w:separator/>
      </w:r>
    </w:p>
  </w:endnote>
  <w:endnote w:type="continuationSeparator" w:id="0">
    <w:p w:rsidR="0019776B" w:rsidP="00A91D75" w:rsidRDefault="0019776B" w14:paraId="7804877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76B" w:rsidP="00A91D75" w:rsidRDefault="0019776B" w14:paraId="239B302B" w14:textId="77777777">
      <w:r>
        <w:separator/>
      </w:r>
    </w:p>
  </w:footnote>
  <w:footnote w:type="continuationSeparator" w:id="0">
    <w:p w:rsidR="0019776B" w:rsidP="00A91D75" w:rsidRDefault="0019776B" w14:paraId="20F6A4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:rsidTr="00A7217A" w14:paraId="216547ED" w14:textId="77777777">
      <w:trPr>
        <w:trHeight w:val="1060"/>
      </w:trPr>
      <w:tc>
        <w:tcPr>
          <w:tcW w:w="5861" w:type="dxa"/>
        </w:tcPr>
        <w:p w:rsidR="005F16C7" w:rsidP="00A7217A" w:rsidRDefault="005F16C7" w14:paraId="42B9318B" w14:textId="77777777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34DFBE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5F16C7" w:rsidP="00A7217A" w:rsidRDefault="005F16C7" w14:paraId="55AE7903" w14:textId="77777777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76F7" w:rsidR="005F16C7" w:rsidP="00D476F7" w:rsidRDefault="005F16C7" w14:paraId="085E3BDB" w14:textId="7777777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23DAEDC">
                    <v:stroke joinstyle="miter"/>
                    <v:path gradientshapeok="t" o:connecttype="rect"/>
                  </v:shapetype>
                  <v:shape id="Text Box 20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>
                    <v:textbox inset="0,0,0,0">
                      <w:txbxContent>
                        <w:p w:rsidRPr="00D476F7" w:rsidR="005F16C7" w:rsidP="00D476F7" w:rsidRDefault="005F16C7" w14:paraId="085E3BDB" w14:textId="7777777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8759A8" w:rsidR="005F16C7" w:rsidP="008759A8" w:rsidRDefault="005F16C7" w14:paraId="65E3834D" w14:textId="77777777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Rectangle: Single Corner Snipped 15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colored rectangle" coordsize="1191260,398780" o:spid="_x0000_s1027" fillcolor="#3a3363 [3215]" stroked="f" o:spt="100" adj="-11796480,,5400" path="m,l991870,r199390,199390l1191260,398780,,39878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w14:anchorId="607D11C7">
                    <v:stroke joinstyle="miter"/>
                    <v:formulas/>
                    <v:path textboxrect="0,0,1191260,398780" arrowok="t" o:connecttype="custom" o:connectlocs="0,0;991870,0;1191260,199390;1191260,398780;0,398780;0,0" o:connectangles="0,0,0,0,0,0"/>
                    <v:textbox>
                      <w:txbxContent>
                        <w:p w:rsidRPr="008759A8" w:rsidR="005F16C7" w:rsidP="008759A8" w:rsidRDefault="005F16C7" w14:paraId="65E3834D" w14:textId="77777777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hint="default" w:ascii="Cambria" w:hAnsi="Cambria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hint="default" w:ascii="Wingdings" w:hAnsi="Wingdings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hint="default" w:ascii="Wingdings" w:hAnsi="Wingdings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hint="default" w:ascii="Wingdings" w:hAnsi="Wingdings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47916"/>
    <w:rsid w:val="00156F4A"/>
    <w:rsid w:val="00184B35"/>
    <w:rsid w:val="001865F2"/>
    <w:rsid w:val="0019776B"/>
    <w:rsid w:val="001E59F3"/>
    <w:rsid w:val="002063EE"/>
    <w:rsid w:val="00214A93"/>
    <w:rsid w:val="00226FF2"/>
    <w:rsid w:val="0025466A"/>
    <w:rsid w:val="002549A3"/>
    <w:rsid w:val="00342438"/>
    <w:rsid w:val="00375A6C"/>
    <w:rsid w:val="003C3BCB"/>
    <w:rsid w:val="003F429C"/>
    <w:rsid w:val="00577305"/>
    <w:rsid w:val="005C2E0B"/>
    <w:rsid w:val="005C5972"/>
    <w:rsid w:val="005F16C7"/>
    <w:rsid w:val="006458AA"/>
    <w:rsid w:val="00760843"/>
    <w:rsid w:val="007A454B"/>
    <w:rsid w:val="007A6D89"/>
    <w:rsid w:val="007B0DFA"/>
    <w:rsid w:val="007E5E59"/>
    <w:rsid w:val="007E65D3"/>
    <w:rsid w:val="00802377"/>
    <w:rsid w:val="00823D33"/>
    <w:rsid w:val="008759A8"/>
    <w:rsid w:val="008B46AB"/>
    <w:rsid w:val="008C30F7"/>
    <w:rsid w:val="008E3B0A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50FEA"/>
    <w:rsid w:val="00C6323A"/>
    <w:rsid w:val="00C814A7"/>
    <w:rsid w:val="00C87193"/>
    <w:rsid w:val="00CB27A1"/>
    <w:rsid w:val="00CF77AB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  <w:rsid w:val="311A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ECBD17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normaltextrun" w:customStyle="1">
    <w:name w:val="normaltextrun"/>
    <w:basedOn w:val="DefaultParagraphFont"/>
    <w:rsid w:val="000C4046"/>
  </w:style>
  <w:style w:type="character" w:styleId="eop" w:customStyle="1">
    <w:name w:val="eop"/>
    <w:basedOn w:val="DefaultParagraphFont"/>
    <w:rsid w:val="000C4046"/>
  </w:style>
  <w:style w:type="character" w:styleId="spellingerror" w:customStyle="1">
    <w:name w:val="spellingerror"/>
    <w:basedOn w:val="DefaultParagraphFont"/>
    <w:rsid w:val="000C4046"/>
  </w:style>
  <w:style w:type="paragraph" w:styleId="paragraph" w:customStyle="1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styleId="Heading4Char" w:customStyle="1">
    <w:name w:val="Heading 4 Char"/>
    <w:basedOn w:val="DefaultParagraphFont"/>
    <w:link w:val="Heading4"/>
    <w:uiPriority w:val="7"/>
    <w:rsid w:val="00901E0D"/>
    <w:rPr>
      <w:rFonts w:asciiTheme="majorHAnsi" w:hAnsiTheme="majorHAnsi" w:eastAsiaTheme="majorEastAsia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F7E5A4" w:themeColor="accent3" w:themeTint="99" w:sz="4" w:space="0"/>
        <w:left w:val="single" w:color="F7E5A4" w:themeColor="accent3" w:themeTint="99" w:sz="4" w:space="0"/>
        <w:bottom w:val="single" w:color="F7E5A4" w:themeColor="accent3" w:themeTint="99" w:sz="4" w:space="0"/>
        <w:right w:val="single" w:color="F7E5A4" w:themeColor="accent3" w:themeTint="99" w:sz="4" w:space="0"/>
        <w:insideH w:val="single" w:color="F7E5A4" w:themeColor="accent3" w:themeTint="99" w:sz="4" w:space="0"/>
        <w:insideV w:val="single" w:color="F7E5A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3" w:sz="4" w:space="0"/>
          <w:left w:val="single" w:color="F3D569" w:themeColor="accent3" w:sz="4" w:space="0"/>
          <w:bottom w:val="single" w:color="F3D569" w:themeColor="accent3" w:sz="4" w:space="0"/>
          <w:right w:val="single" w:color="F3D569" w:themeColor="accent3" w:sz="4" w:space="0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color="F3D5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styleId="Heading5Char" w:customStyle="1">
    <w:name w:val="Heading 5 Char"/>
    <w:basedOn w:val="DefaultParagraphFont"/>
    <w:link w:val="Heading5"/>
    <w:uiPriority w:val="7"/>
    <w:rsid w:val="00147916"/>
    <w:rPr>
      <w:rFonts w:asciiTheme="majorHAnsi" w:hAnsiTheme="majorHAnsi" w:eastAsiaTheme="majorEastAsia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1" w:themeTint="66" w:sz="4" w:space="0"/>
        <w:left w:val="single" w:color="FAEEC2" w:themeColor="accent1" w:themeTint="66" w:sz="4" w:space="0"/>
        <w:bottom w:val="single" w:color="FAEEC2" w:themeColor="accent1" w:themeTint="66" w:sz="4" w:space="0"/>
        <w:right w:val="single" w:color="FAEEC2" w:themeColor="accent1" w:themeTint="66" w:sz="4" w:space="0"/>
        <w:insideH w:val="single" w:color="FAEEC2" w:themeColor="accent1" w:themeTint="66" w:sz="4" w:space="0"/>
        <w:insideV w:val="single" w:color="FAEEC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2" w:space="0"/>
        <w:bottom w:val="single" w:color="F7E5A4" w:themeColor="accent1" w:themeTint="99" w:sz="2" w:space="0"/>
        <w:insideH w:val="single" w:color="F7E5A4" w:themeColor="accent1" w:themeTint="99" w:sz="2" w:space="0"/>
        <w:insideV w:val="single" w:color="F7E5A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E5A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3" w:themeTint="66" w:sz="4" w:space="0"/>
        <w:left w:val="single" w:color="FAEEC2" w:themeColor="accent3" w:themeTint="66" w:sz="4" w:space="0"/>
        <w:bottom w:val="single" w:color="FAEEC2" w:themeColor="accent3" w:themeTint="66" w:sz="4" w:space="0"/>
        <w:right w:val="single" w:color="FAEEC2" w:themeColor="accent3" w:themeTint="66" w:sz="4" w:space="0"/>
        <w:insideH w:val="single" w:color="FAEEC2" w:themeColor="accent3" w:themeTint="66" w:sz="4" w:space="0"/>
        <w:insideV w:val="single" w:color="FAEEC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4" w:space="0"/>
        <w:bottom w:val="single" w:color="F7E5A4" w:themeColor="accent1" w:themeTint="99" w:sz="4" w:space="0"/>
        <w:insideH w:val="single" w:color="F7E5A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color="F3D569" w:themeColor="accent1" w:sz="8" w:space="0"/>
        <w:left w:val="single" w:color="F3D569" w:themeColor="accent1" w:sz="8" w:space="0"/>
        <w:bottom w:val="single" w:color="F3D569" w:themeColor="accent1" w:sz="8" w:space="0"/>
        <w:right w:val="single" w:color="F3D569" w:themeColor="accent1" w:sz="8" w:space="0"/>
        <w:insideH w:val="single" w:color="F3D569" w:themeColor="accent1" w:sz="8" w:space="0"/>
        <w:insideV w:val="single" w:color="F3D5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1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D569" w:themeColor="accent1" w:sz="6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</w:tcPr>
    </w:tblStylePr>
    <w:tblStylePr w:type="band1Vert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Annual report (Red and Black design)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Rozalina</dc:creator>
  <keywords/>
  <lastModifiedBy>Alsalama,Fares F.</lastModifiedBy>
  <revision>7</revision>
  <dcterms:created xsi:type="dcterms:W3CDTF">2019-09-15T13:04:00.0000000Z</dcterms:created>
  <dcterms:modified xsi:type="dcterms:W3CDTF">2019-09-17T13:06:05.5286359Z</dcterms:modified>
  <contentStatus/>
  <version/>
</coreProperties>
</file>